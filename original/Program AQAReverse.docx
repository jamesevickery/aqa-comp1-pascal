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839" w:rsidRDefault="00CD7839" w:rsidP="00CD7839">
      <w:r>
        <w:t xml:space="preserve">Program </w:t>
      </w:r>
      <w:proofErr w:type="spellStart"/>
      <w:r>
        <w:t>AQAReverse</w:t>
      </w:r>
      <w:proofErr w:type="spellEnd"/>
      <w:r>
        <w:t>;</w:t>
      </w:r>
    </w:p>
    <w:p w:rsidR="00CD7839" w:rsidRDefault="00CD7839" w:rsidP="00CD7839"/>
    <w:p w:rsidR="00CD7839" w:rsidRDefault="00CD7839" w:rsidP="00CD7839">
      <w:r>
        <w:t>{Skeleton Program code for the AQA COMP1 Summer 2016 examination</w:t>
      </w:r>
    </w:p>
    <w:p w:rsidR="00CD7839" w:rsidRDefault="00CD7839" w:rsidP="00CD7839">
      <w:proofErr w:type="gramStart"/>
      <w:r>
        <w:t>this</w:t>
      </w:r>
      <w:proofErr w:type="gramEnd"/>
      <w:r>
        <w:t xml:space="preserve"> code </w:t>
      </w:r>
      <w:proofErr w:type="spellStart"/>
      <w:r>
        <w:t>whould</w:t>
      </w:r>
      <w:proofErr w:type="spellEnd"/>
      <w:r>
        <w:t xml:space="preserve"> be used in conjunction with the Preliminary Material</w:t>
      </w:r>
    </w:p>
    <w:p w:rsidR="00CD7839" w:rsidRDefault="00CD7839" w:rsidP="00CD7839">
      <w:proofErr w:type="gramStart"/>
      <w:r>
        <w:t>written</w:t>
      </w:r>
      <w:proofErr w:type="gramEnd"/>
      <w:r>
        <w:t xml:space="preserve"> by the AQA COMP1 Programmer Team</w:t>
      </w:r>
    </w:p>
    <w:p w:rsidR="00CD7839" w:rsidRDefault="00CD7839" w:rsidP="00CD7839">
      <w:proofErr w:type="gramStart"/>
      <w:r>
        <w:t>developed</w:t>
      </w:r>
      <w:proofErr w:type="gramEnd"/>
      <w:r>
        <w:t xml:space="preserve"> in the Turbo Pascal 7 programming environment}</w:t>
      </w:r>
    </w:p>
    <w:p w:rsidR="00CD7839" w:rsidRDefault="00CD7839" w:rsidP="00CD7839"/>
    <w:p w:rsidR="00CD7839" w:rsidRDefault="00CD7839" w:rsidP="00CD7839">
      <w:r>
        <w:t xml:space="preserve">{Centres may add the </w:t>
      </w:r>
      <w:proofErr w:type="spellStart"/>
      <w:r>
        <w:t>SysUtils</w:t>
      </w:r>
      <w:proofErr w:type="spellEnd"/>
      <w:r>
        <w:t xml:space="preserve"> library if their version of Pascal supports this}</w:t>
      </w:r>
    </w:p>
    <w:p w:rsidR="00CD7839" w:rsidRDefault="00CD7839" w:rsidP="00CD7839"/>
    <w:p w:rsidR="00CD7839" w:rsidRDefault="00CD7839" w:rsidP="00CD7839">
      <w:r>
        <w:t>{Permission to make this change to the Skeleton Program does not</w:t>
      </w:r>
    </w:p>
    <w:p w:rsidR="00CD7839" w:rsidRDefault="00CD7839" w:rsidP="00CD7839">
      <w:proofErr w:type="gramStart"/>
      <w:r>
        <w:t>need</w:t>
      </w:r>
      <w:proofErr w:type="gramEnd"/>
      <w:r>
        <w:t xml:space="preserve"> to be obtained from AQA/AQA Programmer - just remove the braces around Uses </w:t>
      </w:r>
      <w:proofErr w:type="spellStart"/>
      <w:r>
        <w:t>SysUtils</w:t>
      </w:r>
      <w:proofErr w:type="spellEnd"/>
      <w:r>
        <w:t>;}</w:t>
      </w:r>
    </w:p>
    <w:p w:rsidR="00CD7839" w:rsidRDefault="00CD7839" w:rsidP="00CD7839"/>
    <w:p w:rsidR="00CD7839" w:rsidRDefault="00CD7839" w:rsidP="00CD7839">
      <w:r>
        <w:t>{Uses</w:t>
      </w:r>
    </w:p>
    <w:p w:rsidR="00CD7839" w:rsidRDefault="00CD7839" w:rsidP="00CD7839">
      <w:r>
        <w:t xml:space="preserve">   </w:t>
      </w:r>
      <w:proofErr w:type="spellStart"/>
      <w:proofErr w:type="gramStart"/>
      <w:r>
        <w:t>SysUtils</w:t>
      </w:r>
      <w:proofErr w:type="spellEnd"/>
      <w:r>
        <w:t>;</w:t>
      </w:r>
      <w:proofErr w:type="gramEnd"/>
      <w:r>
        <w:t>}</w:t>
      </w:r>
    </w:p>
    <w:p w:rsidR="00CD7839" w:rsidRDefault="00CD7839" w:rsidP="00CD7839"/>
    <w:p w:rsidR="00CD7839" w:rsidRDefault="00CD7839" w:rsidP="00CD7839">
      <w:r>
        <w:t xml:space="preserve">  Type</w:t>
      </w:r>
    </w:p>
    <w:p w:rsidR="00CD7839" w:rsidRDefault="00CD7839" w:rsidP="00CD7839">
      <w:r>
        <w:t xml:space="preserve">    </w:t>
      </w:r>
      <w:proofErr w:type="spellStart"/>
      <w:r>
        <w:t>TBoard</w:t>
      </w:r>
      <w:proofErr w:type="spellEnd"/>
      <w:r>
        <w:t xml:space="preserve"> = </w:t>
      </w:r>
      <w:proofErr w:type="gramStart"/>
      <w:r>
        <w:t>Array[</w:t>
      </w:r>
      <w:proofErr w:type="gramEnd"/>
      <w:r>
        <w:t>1..9, 1..9] Of Char;</w:t>
      </w:r>
    </w:p>
    <w:p w:rsidR="00CD7839" w:rsidRDefault="00CD7839" w:rsidP="00CD7839"/>
    <w:p w:rsidR="00CD7839" w:rsidRDefault="00CD7839" w:rsidP="00CD7839">
      <w:r>
        <w:t xml:space="preserve">  </w:t>
      </w:r>
      <w:proofErr w:type="spellStart"/>
      <w:r>
        <w:t>Var</w:t>
      </w:r>
      <w:proofErr w:type="spellEnd"/>
    </w:p>
    <w:p w:rsidR="00CD7839" w:rsidRDefault="00CD7839" w:rsidP="00CD7839">
      <w:r>
        <w:t xml:space="preserve">    </w:t>
      </w:r>
      <w:proofErr w:type="gramStart"/>
      <w:r>
        <w:t>Choice :</w:t>
      </w:r>
      <w:proofErr w:type="gramEnd"/>
      <w:r>
        <w:t xml:space="preserve"> Char;</w:t>
      </w:r>
    </w:p>
    <w:p w:rsidR="00CD7839" w:rsidRDefault="00CD7839" w:rsidP="00CD7839">
      <w:r>
        <w:t xml:space="preserve">    </w:t>
      </w:r>
      <w:proofErr w:type="spellStart"/>
      <w:proofErr w:type="gramStart"/>
      <w:r>
        <w:t>PlayerName</w:t>
      </w:r>
      <w:proofErr w:type="spellEnd"/>
      <w:r>
        <w:t xml:space="preserve"> :</w:t>
      </w:r>
      <w:proofErr w:type="gramEnd"/>
      <w:r>
        <w:t xml:space="preserve"> String;</w:t>
      </w:r>
    </w:p>
    <w:p w:rsidR="00CD7839" w:rsidRDefault="00CD7839" w:rsidP="00CD7839">
      <w:r>
        <w:t xml:space="preserve">    </w:t>
      </w:r>
      <w:proofErr w:type="spellStart"/>
      <w:proofErr w:type="gramStart"/>
      <w:r>
        <w:t>BoardSize</w:t>
      </w:r>
      <w:proofErr w:type="spellEnd"/>
      <w:r>
        <w:t xml:space="preserve"> :</w:t>
      </w:r>
      <w:proofErr w:type="gramEnd"/>
      <w:r>
        <w:t xml:space="preserve"> Integer;</w:t>
      </w:r>
    </w:p>
    <w:p w:rsidR="00CD7839" w:rsidRDefault="00CD7839" w:rsidP="00CD7839"/>
    <w:p w:rsidR="00CD7839" w:rsidRDefault="00CD7839" w:rsidP="00CD7839">
      <w:r>
        <w:t xml:space="preserve">  Procedure </w:t>
      </w:r>
      <w:proofErr w:type="spellStart"/>
      <w:proofErr w:type="gramStart"/>
      <w:r>
        <w:t>SetUpGameBoard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Board : </w:t>
      </w:r>
      <w:proofErr w:type="spellStart"/>
      <w:r>
        <w:t>TBoard</w:t>
      </w:r>
      <w:proofErr w:type="spellEnd"/>
      <w:r>
        <w:t xml:space="preserve">; </w:t>
      </w:r>
      <w:proofErr w:type="spellStart"/>
      <w:r>
        <w:t>BoardSize</w:t>
      </w:r>
      <w:proofErr w:type="spellEnd"/>
      <w:r>
        <w:t xml:space="preserve"> : Integer);</w:t>
      </w:r>
    </w:p>
    <w:p w:rsidR="00CD7839" w:rsidRDefault="00CD7839" w:rsidP="00CD7839">
      <w:r>
        <w:t xml:space="preserve">    </w:t>
      </w:r>
      <w:proofErr w:type="spellStart"/>
      <w:r>
        <w:t>Var</w:t>
      </w:r>
      <w:proofErr w:type="spellEnd"/>
      <w:r>
        <w:t xml:space="preserve"> </w:t>
      </w:r>
    </w:p>
    <w:p w:rsidR="00CD7839" w:rsidRDefault="00CD7839" w:rsidP="00CD7839">
      <w:r>
        <w:t xml:space="preserve">      </w:t>
      </w:r>
      <w:proofErr w:type="gramStart"/>
      <w:r>
        <w:t>Row :</w:t>
      </w:r>
      <w:proofErr w:type="gramEnd"/>
      <w:r>
        <w:t xml:space="preserve"> Integer;</w:t>
      </w:r>
    </w:p>
    <w:p w:rsidR="00CD7839" w:rsidRDefault="00CD7839" w:rsidP="00CD7839">
      <w:r>
        <w:t xml:space="preserve">      </w:t>
      </w:r>
      <w:proofErr w:type="gramStart"/>
      <w:r>
        <w:t>Column :</w:t>
      </w:r>
      <w:proofErr w:type="gramEnd"/>
      <w:r>
        <w:t xml:space="preserve"> Integer;</w:t>
      </w:r>
    </w:p>
    <w:p w:rsidR="00CD7839" w:rsidRDefault="00CD7839" w:rsidP="00CD7839">
      <w:r>
        <w:t xml:space="preserve">    Begin</w:t>
      </w:r>
    </w:p>
    <w:p w:rsidR="00CD7839" w:rsidRDefault="00CD7839" w:rsidP="00CD7839">
      <w:r>
        <w:t xml:space="preserve">      For </w:t>
      </w:r>
      <w:proofErr w:type="gramStart"/>
      <w:r>
        <w:t>Row :=</w:t>
      </w:r>
      <w:proofErr w:type="gramEnd"/>
      <w:r>
        <w:t xml:space="preserve"> 1 To </w:t>
      </w:r>
      <w:proofErr w:type="spellStart"/>
      <w:r>
        <w:t>BoardSize</w:t>
      </w:r>
      <w:proofErr w:type="spellEnd"/>
    </w:p>
    <w:p w:rsidR="00CD7839" w:rsidRDefault="00CD7839" w:rsidP="00CD7839">
      <w:r>
        <w:t xml:space="preserve">        Do</w:t>
      </w:r>
    </w:p>
    <w:p w:rsidR="00CD7839" w:rsidRDefault="00CD7839" w:rsidP="00CD7839">
      <w:r>
        <w:t xml:space="preserve">          For </w:t>
      </w:r>
      <w:proofErr w:type="gramStart"/>
      <w:r>
        <w:t>Column :=</w:t>
      </w:r>
      <w:proofErr w:type="gramEnd"/>
      <w:r>
        <w:t xml:space="preserve"> 1 To </w:t>
      </w:r>
      <w:proofErr w:type="spellStart"/>
      <w:r>
        <w:t>BoardSize</w:t>
      </w:r>
      <w:proofErr w:type="spellEnd"/>
    </w:p>
    <w:p w:rsidR="00CD7839" w:rsidRDefault="00CD7839" w:rsidP="00CD7839">
      <w:r>
        <w:t xml:space="preserve">            Do</w:t>
      </w:r>
    </w:p>
    <w:p w:rsidR="00CD7839" w:rsidRDefault="00CD7839" w:rsidP="00CD7839">
      <w:r>
        <w:t xml:space="preserve">              If (Row = (</w:t>
      </w:r>
      <w:proofErr w:type="spellStart"/>
      <w:r>
        <w:t>BoardSize</w:t>
      </w:r>
      <w:proofErr w:type="spellEnd"/>
      <w:r>
        <w:t xml:space="preserve"> + 1) </w:t>
      </w:r>
      <w:proofErr w:type="spellStart"/>
      <w:r>
        <w:t>Div</w:t>
      </w:r>
      <w:proofErr w:type="spellEnd"/>
      <w:r>
        <w:t xml:space="preserve"> 2) And (Column = (</w:t>
      </w:r>
      <w:proofErr w:type="spellStart"/>
      <w:r>
        <w:t>BoardSize</w:t>
      </w:r>
      <w:proofErr w:type="spellEnd"/>
      <w:r>
        <w:t xml:space="preserve"> + 1) </w:t>
      </w:r>
      <w:proofErr w:type="spellStart"/>
      <w:r>
        <w:t>Div</w:t>
      </w:r>
      <w:proofErr w:type="spellEnd"/>
      <w:r>
        <w:t xml:space="preserve"> 2 + 1)</w:t>
      </w:r>
    </w:p>
    <w:p w:rsidR="00CD7839" w:rsidRDefault="00CD7839" w:rsidP="00CD7839">
      <w:r>
        <w:t xml:space="preserve">                Or (Column = (</w:t>
      </w:r>
      <w:proofErr w:type="spellStart"/>
      <w:r>
        <w:t>BoardSize</w:t>
      </w:r>
      <w:proofErr w:type="spellEnd"/>
      <w:r>
        <w:t xml:space="preserve"> + 1) </w:t>
      </w:r>
      <w:proofErr w:type="spellStart"/>
      <w:r>
        <w:t>Div</w:t>
      </w:r>
      <w:proofErr w:type="spellEnd"/>
      <w:r>
        <w:t xml:space="preserve"> 2) And (Row = (</w:t>
      </w:r>
      <w:proofErr w:type="spellStart"/>
      <w:r>
        <w:t>BoardSize</w:t>
      </w:r>
      <w:proofErr w:type="spellEnd"/>
      <w:r>
        <w:t xml:space="preserve"> + 1) </w:t>
      </w:r>
      <w:proofErr w:type="spellStart"/>
      <w:r>
        <w:t>Div</w:t>
      </w:r>
      <w:proofErr w:type="spellEnd"/>
      <w:r>
        <w:t xml:space="preserve"> 2 + 1)</w:t>
      </w:r>
    </w:p>
    <w:p w:rsidR="00CD7839" w:rsidRDefault="00CD7839" w:rsidP="00CD7839">
      <w:r>
        <w:t xml:space="preserve">                Then </w:t>
      </w:r>
      <w:proofErr w:type="gramStart"/>
      <w:r>
        <w:t>Board[</w:t>
      </w:r>
      <w:proofErr w:type="gramEnd"/>
      <w:r>
        <w:t>Row, Column] := 'C'</w:t>
      </w:r>
    </w:p>
    <w:p w:rsidR="00CD7839" w:rsidRDefault="00CD7839" w:rsidP="00CD7839">
      <w:r>
        <w:t xml:space="preserve">                Else</w:t>
      </w:r>
    </w:p>
    <w:p w:rsidR="00CD7839" w:rsidRDefault="00CD7839" w:rsidP="00CD7839">
      <w:r>
        <w:t xml:space="preserve">                  If (Row = (</w:t>
      </w:r>
      <w:proofErr w:type="spellStart"/>
      <w:r>
        <w:t>BoardSize</w:t>
      </w:r>
      <w:proofErr w:type="spellEnd"/>
      <w:r>
        <w:t xml:space="preserve"> + 1) </w:t>
      </w:r>
      <w:proofErr w:type="spellStart"/>
      <w:r>
        <w:t>Div</w:t>
      </w:r>
      <w:proofErr w:type="spellEnd"/>
      <w:r>
        <w:t xml:space="preserve"> 2 + 1) </w:t>
      </w:r>
      <w:proofErr w:type="gramStart"/>
      <w:r>
        <w:t>And</w:t>
      </w:r>
      <w:proofErr w:type="gramEnd"/>
      <w:r>
        <w:t xml:space="preserve"> (Column = (</w:t>
      </w:r>
      <w:proofErr w:type="spellStart"/>
      <w:r>
        <w:t>BoardSize</w:t>
      </w:r>
      <w:proofErr w:type="spellEnd"/>
      <w:r>
        <w:t xml:space="preserve"> + 1) </w:t>
      </w:r>
      <w:proofErr w:type="spellStart"/>
      <w:r>
        <w:t>Div</w:t>
      </w:r>
      <w:proofErr w:type="spellEnd"/>
      <w:r>
        <w:t xml:space="preserve"> 2 + 1)</w:t>
      </w:r>
    </w:p>
    <w:p w:rsidR="00CD7839" w:rsidRDefault="00CD7839" w:rsidP="00CD7839">
      <w:r>
        <w:t xml:space="preserve">                    Or (Column = (</w:t>
      </w:r>
      <w:proofErr w:type="spellStart"/>
      <w:r>
        <w:t>BoardSize</w:t>
      </w:r>
      <w:proofErr w:type="spellEnd"/>
      <w:r>
        <w:t xml:space="preserve"> + 1) </w:t>
      </w:r>
      <w:proofErr w:type="spellStart"/>
      <w:r>
        <w:t>Div</w:t>
      </w:r>
      <w:proofErr w:type="spellEnd"/>
      <w:r>
        <w:t xml:space="preserve"> 2) And (Row = (</w:t>
      </w:r>
      <w:proofErr w:type="spellStart"/>
      <w:r>
        <w:t>BoardSize</w:t>
      </w:r>
      <w:proofErr w:type="spellEnd"/>
      <w:r>
        <w:t xml:space="preserve"> + 1) </w:t>
      </w:r>
      <w:proofErr w:type="spellStart"/>
      <w:r>
        <w:t>Div</w:t>
      </w:r>
      <w:proofErr w:type="spellEnd"/>
      <w:r>
        <w:t xml:space="preserve"> 2)</w:t>
      </w:r>
    </w:p>
    <w:p w:rsidR="00CD7839" w:rsidRDefault="00CD7839" w:rsidP="00CD7839">
      <w:r>
        <w:t xml:space="preserve">                    Then </w:t>
      </w:r>
      <w:proofErr w:type="gramStart"/>
      <w:r>
        <w:t>Board[</w:t>
      </w:r>
      <w:proofErr w:type="gramEnd"/>
      <w:r>
        <w:t>Row, Column] := 'H'</w:t>
      </w:r>
    </w:p>
    <w:p w:rsidR="00CD7839" w:rsidRDefault="00CD7839" w:rsidP="00CD7839">
      <w:r>
        <w:t xml:space="preserve">                    Else </w:t>
      </w:r>
      <w:proofErr w:type="gramStart"/>
      <w:r>
        <w:t>Board[</w:t>
      </w:r>
      <w:proofErr w:type="gramEnd"/>
      <w:r>
        <w:t>Row, Column] := ' '</w:t>
      </w:r>
    </w:p>
    <w:p w:rsidR="00CD7839" w:rsidRDefault="00CD7839" w:rsidP="00CD7839">
      <w:r>
        <w:t xml:space="preserve">    End;</w:t>
      </w:r>
    </w:p>
    <w:p w:rsidR="00CD7839" w:rsidRDefault="00CD7839" w:rsidP="00CD7839"/>
    <w:p w:rsidR="00FC66AF" w:rsidRDefault="00FC66AF" w:rsidP="00CD7839"/>
    <w:p w:rsidR="00FC66AF" w:rsidRDefault="00FC66AF" w:rsidP="00CD7839"/>
    <w:p w:rsidR="00FC66AF" w:rsidRDefault="00FC66AF" w:rsidP="00CD7839"/>
    <w:p w:rsidR="00FC66AF" w:rsidRDefault="00FC66AF" w:rsidP="00CD7839"/>
    <w:p w:rsidR="00CD7839" w:rsidRDefault="00CD7839" w:rsidP="00CD7839">
      <w:r>
        <w:lastRenderedPageBreak/>
        <w:t xml:space="preserve">  Function </w:t>
      </w:r>
      <w:proofErr w:type="spellStart"/>
      <w:proofErr w:type="gramStart"/>
      <w:r>
        <w:t>ChangeBoardSize</w:t>
      </w:r>
      <w:proofErr w:type="spellEnd"/>
      <w:r>
        <w:t xml:space="preserve"> :</w:t>
      </w:r>
      <w:proofErr w:type="gramEnd"/>
      <w:r>
        <w:t xml:space="preserve"> Integer;</w:t>
      </w:r>
    </w:p>
    <w:p w:rsidR="00CD7839" w:rsidRDefault="00CD7839" w:rsidP="00CD7839">
      <w:r>
        <w:t xml:space="preserve">    </w:t>
      </w:r>
      <w:proofErr w:type="spellStart"/>
      <w:r>
        <w:t>Var</w:t>
      </w:r>
      <w:proofErr w:type="spellEnd"/>
      <w:r>
        <w:t xml:space="preserve"> </w:t>
      </w:r>
    </w:p>
    <w:p w:rsidR="00CD7839" w:rsidRDefault="00CD7839" w:rsidP="00CD7839">
      <w:r>
        <w:t xml:space="preserve">      </w:t>
      </w:r>
      <w:proofErr w:type="spellStart"/>
      <w:proofErr w:type="gramStart"/>
      <w:r>
        <w:t>BoardSize</w:t>
      </w:r>
      <w:proofErr w:type="spellEnd"/>
      <w:r>
        <w:t xml:space="preserve"> :</w:t>
      </w:r>
      <w:proofErr w:type="gramEnd"/>
      <w:r>
        <w:t xml:space="preserve"> Integer;</w:t>
      </w:r>
    </w:p>
    <w:p w:rsidR="00CD7839" w:rsidRDefault="00CD7839" w:rsidP="00CD7839">
      <w:r>
        <w:t xml:space="preserve">    Begin</w:t>
      </w:r>
    </w:p>
    <w:p w:rsidR="00CD7839" w:rsidRDefault="00CD7839" w:rsidP="00CD7839">
      <w:r>
        <w:t xml:space="preserve">      Repeat</w:t>
      </w:r>
    </w:p>
    <w:p w:rsidR="00CD7839" w:rsidRDefault="00CD7839" w:rsidP="00CD7839">
      <w:r>
        <w:t xml:space="preserve">        </w:t>
      </w:r>
      <w:proofErr w:type="gramStart"/>
      <w:r>
        <w:t>Write(</w:t>
      </w:r>
      <w:proofErr w:type="gramEnd"/>
      <w:r>
        <w:t>'Enter a board size (between 4 and 9): ');</w:t>
      </w:r>
    </w:p>
    <w:p w:rsidR="00CD7839" w:rsidRDefault="00CD7839" w:rsidP="00CD7839">
      <w:r>
        <w:t xml:space="preserve">        </w:t>
      </w:r>
      <w:proofErr w:type="spellStart"/>
      <w:proofErr w:type="gramStart"/>
      <w:r>
        <w:t>Readln</w:t>
      </w:r>
      <w:proofErr w:type="spellEnd"/>
      <w:r>
        <w:t>(</w:t>
      </w:r>
      <w:proofErr w:type="spellStart"/>
      <w:proofErr w:type="gramEnd"/>
      <w:r>
        <w:t>BoardSize</w:t>
      </w:r>
      <w:proofErr w:type="spellEnd"/>
      <w:r>
        <w:t>);</w:t>
      </w:r>
    </w:p>
    <w:p w:rsidR="00CD7839" w:rsidRDefault="00CD7839" w:rsidP="00CD7839">
      <w:r>
        <w:t xml:space="preserve">      Until (</w:t>
      </w:r>
      <w:proofErr w:type="spellStart"/>
      <w:r>
        <w:t>BoardSize</w:t>
      </w:r>
      <w:proofErr w:type="spellEnd"/>
      <w:r>
        <w:t xml:space="preserve"> &gt;= 4) </w:t>
      </w:r>
      <w:proofErr w:type="gramStart"/>
      <w:r>
        <w:t>And</w:t>
      </w:r>
      <w:proofErr w:type="gramEnd"/>
      <w:r>
        <w:t xml:space="preserve"> (</w:t>
      </w:r>
      <w:proofErr w:type="spellStart"/>
      <w:r>
        <w:t>BoardSize</w:t>
      </w:r>
      <w:proofErr w:type="spellEnd"/>
      <w:r>
        <w:t xml:space="preserve"> &lt;= 9);</w:t>
      </w:r>
    </w:p>
    <w:p w:rsidR="00CD7839" w:rsidRDefault="00CD7839" w:rsidP="00CD7839">
      <w:r>
        <w:t xml:space="preserve">      </w:t>
      </w:r>
      <w:proofErr w:type="spellStart"/>
      <w:proofErr w:type="gramStart"/>
      <w:r>
        <w:t>ChangeBoardSize</w:t>
      </w:r>
      <w:proofErr w:type="spellEnd"/>
      <w:r>
        <w:t xml:space="preserve"> :=</w:t>
      </w:r>
      <w:proofErr w:type="gramEnd"/>
      <w:r>
        <w:t xml:space="preserve"> </w:t>
      </w:r>
      <w:proofErr w:type="spellStart"/>
      <w:r>
        <w:t>BoardSize</w:t>
      </w:r>
      <w:proofErr w:type="spellEnd"/>
      <w:r>
        <w:t>;</w:t>
      </w:r>
    </w:p>
    <w:p w:rsidR="00CD7839" w:rsidRDefault="00CD7839" w:rsidP="00CD7839">
      <w:r>
        <w:t xml:space="preserve">    End;</w:t>
      </w:r>
    </w:p>
    <w:p w:rsidR="00CD7839" w:rsidRDefault="00CD7839" w:rsidP="00CD7839"/>
    <w:p w:rsidR="00CD7839" w:rsidRDefault="00CD7839" w:rsidP="00CD7839">
      <w:r>
        <w:t xml:space="preserve">  Function </w:t>
      </w:r>
      <w:proofErr w:type="spellStart"/>
      <w:proofErr w:type="gramStart"/>
      <w:r>
        <w:t>GetHumanPlayerMove</w:t>
      </w:r>
      <w:proofErr w:type="spellEnd"/>
      <w:r>
        <w:t>(</w:t>
      </w:r>
      <w:proofErr w:type="spellStart"/>
      <w:proofErr w:type="gramEnd"/>
      <w:r>
        <w:t>PlayerName</w:t>
      </w:r>
      <w:proofErr w:type="spellEnd"/>
      <w:r>
        <w:t xml:space="preserve"> : String) : Integer;</w:t>
      </w:r>
    </w:p>
    <w:p w:rsidR="00CD7839" w:rsidRDefault="00CD7839" w:rsidP="00CD7839">
      <w:r>
        <w:t xml:space="preserve">    </w:t>
      </w:r>
      <w:proofErr w:type="spellStart"/>
      <w:r>
        <w:t>Var</w:t>
      </w:r>
      <w:proofErr w:type="spellEnd"/>
      <w:r>
        <w:t xml:space="preserve"> </w:t>
      </w:r>
    </w:p>
    <w:p w:rsidR="00CD7839" w:rsidRDefault="00CD7839" w:rsidP="00CD7839">
      <w:r>
        <w:t xml:space="preserve">      </w:t>
      </w:r>
      <w:proofErr w:type="gramStart"/>
      <w:r>
        <w:t>Coordinates :</w:t>
      </w:r>
      <w:proofErr w:type="gramEnd"/>
      <w:r>
        <w:t xml:space="preserve"> Integer;</w:t>
      </w:r>
    </w:p>
    <w:p w:rsidR="00CD7839" w:rsidRDefault="00CD7839" w:rsidP="00CD7839">
      <w:r>
        <w:t xml:space="preserve">    Begin</w:t>
      </w:r>
    </w:p>
    <w:p w:rsidR="00CD7839" w:rsidRDefault="00CD7839" w:rsidP="00CD7839">
      <w:r>
        <w:t xml:space="preserve">      </w:t>
      </w:r>
      <w:proofErr w:type="gramStart"/>
      <w:r>
        <w:t>Write(</w:t>
      </w:r>
      <w:proofErr w:type="spellStart"/>
      <w:proofErr w:type="gramEnd"/>
      <w:r>
        <w:t>PlayerName</w:t>
      </w:r>
      <w:proofErr w:type="spellEnd"/>
      <w:r>
        <w:t>, ' enter the coordinates of the square where you want to place your piece: ');</w:t>
      </w:r>
    </w:p>
    <w:p w:rsidR="00CD7839" w:rsidRDefault="00CD7839" w:rsidP="00CD7839">
      <w:r>
        <w:t xml:space="preserve">    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Coordinates);</w:t>
      </w:r>
    </w:p>
    <w:p w:rsidR="00CD7839" w:rsidRDefault="00CD7839" w:rsidP="00CD7839">
      <w:r>
        <w:t xml:space="preserve">      </w:t>
      </w:r>
      <w:proofErr w:type="spellStart"/>
      <w:proofErr w:type="gramStart"/>
      <w:r>
        <w:t>GetHumanPlayerMove</w:t>
      </w:r>
      <w:proofErr w:type="spellEnd"/>
      <w:r>
        <w:t xml:space="preserve"> :=</w:t>
      </w:r>
      <w:proofErr w:type="gramEnd"/>
      <w:r>
        <w:t xml:space="preserve"> Coordinates;</w:t>
      </w:r>
    </w:p>
    <w:p w:rsidR="00CD7839" w:rsidRDefault="00CD7839" w:rsidP="00CD7839">
      <w:r>
        <w:t xml:space="preserve">    End;</w:t>
      </w:r>
    </w:p>
    <w:p w:rsidR="00CD7839" w:rsidRDefault="00CD7839" w:rsidP="00CD7839"/>
    <w:p w:rsidR="00CD7839" w:rsidRDefault="00CD7839" w:rsidP="00CD7839">
      <w:r>
        <w:t xml:space="preserve">  Function </w:t>
      </w:r>
      <w:proofErr w:type="spellStart"/>
      <w:proofErr w:type="gramStart"/>
      <w:r>
        <w:t>GetComputerPlayerMove</w:t>
      </w:r>
      <w:proofErr w:type="spellEnd"/>
      <w:r>
        <w:t>(</w:t>
      </w:r>
      <w:proofErr w:type="spellStart"/>
      <w:proofErr w:type="gramEnd"/>
      <w:r>
        <w:t>BoardSize</w:t>
      </w:r>
      <w:proofErr w:type="spellEnd"/>
      <w:r>
        <w:t xml:space="preserve"> : Integer) : Integer;</w:t>
      </w:r>
    </w:p>
    <w:p w:rsidR="00CD7839" w:rsidRDefault="00CD7839" w:rsidP="00CD7839">
      <w:r>
        <w:t xml:space="preserve">    Begin</w:t>
      </w:r>
    </w:p>
    <w:p w:rsidR="00CD7839" w:rsidRDefault="00CD7839" w:rsidP="00CD7839">
      <w:r>
        <w:t xml:space="preserve">      </w:t>
      </w:r>
      <w:proofErr w:type="spellStart"/>
      <w:proofErr w:type="gramStart"/>
      <w:r>
        <w:t>GetComputerPlayerMove</w:t>
      </w:r>
      <w:proofErr w:type="spellEnd"/>
      <w:r>
        <w:t xml:space="preserve"> :=</w:t>
      </w:r>
      <w:proofErr w:type="gramEnd"/>
      <w:r>
        <w:t xml:space="preserve"> (Random(</w:t>
      </w:r>
      <w:proofErr w:type="spellStart"/>
      <w:r>
        <w:t>BoardSize</w:t>
      </w:r>
      <w:proofErr w:type="spellEnd"/>
      <w:r>
        <w:t>) + 1) * 10 + Random(</w:t>
      </w:r>
      <w:proofErr w:type="spellStart"/>
      <w:r>
        <w:t>BoardSize</w:t>
      </w:r>
      <w:proofErr w:type="spellEnd"/>
      <w:r>
        <w:t>) + 1;</w:t>
      </w:r>
    </w:p>
    <w:p w:rsidR="00CD7839" w:rsidRDefault="00CD7839" w:rsidP="00CD7839">
      <w:r>
        <w:t xml:space="preserve">    End;</w:t>
      </w:r>
    </w:p>
    <w:p w:rsidR="00CD7839" w:rsidRDefault="00CD7839" w:rsidP="00CD7839"/>
    <w:p w:rsidR="00CD7839" w:rsidRDefault="00CD7839" w:rsidP="00CD7839">
      <w:r>
        <w:t xml:space="preserve">  Function </w:t>
      </w:r>
      <w:proofErr w:type="spellStart"/>
      <w:proofErr w:type="gramStart"/>
      <w:r>
        <w:t>GameOver</w:t>
      </w:r>
      <w:proofErr w:type="spellEnd"/>
      <w:r>
        <w:t>(</w:t>
      </w:r>
      <w:proofErr w:type="gramEnd"/>
      <w:r>
        <w:t xml:space="preserve">Board : </w:t>
      </w:r>
      <w:proofErr w:type="spellStart"/>
      <w:r>
        <w:t>TBoard</w:t>
      </w:r>
      <w:proofErr w:type="spellEnd"/>
      <w:r>
        <w:t xml:space="preserve">; </w:t>
      </w:r>
      <w:proofErr w:type="spellStart"/>
      <w:r>
        <w:t>BoardSize</w:t>
      </w:r>
      <w:proofErr w:type="spellEnd"/>
      <w:r>
        <w:t xml:space="preserve"> : Integer) : Boolean;</w:t>
      </w:r>
    </w:p>
    <w:p w:rsidR="00CD7839" w:rsidRDefault="00CD7839" w:rsidP="00CD7839">
      <w:r>
        <w:t xml:space="preserve">    </w:t>
      </w:r>
      <w:proofErr w:type="spellStart"/>
      <w:r>
        <w:t>Var</w:t>
      </w:r>
      <w:proofErr w:type="spellEnd"/>
    </w:p>
    <w:p w:rsidR="00CD7839" w:rsidRDefault="00CD7839" w:rsidP="00CD7839">
      <w:r>
        <w:t xml:space="preserve">      </w:t>
      </w:r>
      <w:proofErr w:type="gramStart"/>
      <w:r>
        <w:t>Row :</w:t>
      </w:r>
      <w:proofErr w:type="gramEnd"/>
      <w:r>
        <w:t xml:space="preserve"> Integer;</w:t>
      </w:r>
    </w:p>
    <w:p w:rsidR="00CD7839" w:rsidRDefault="00CD7839" w:rsidP="00CD7839">
      <w:r>
        <w:t xml:space="preserve">      </w:t>
      </w:r>
      <w:proofErr w:type="gramStart"/>
      <w:r>
        <w:t>Column :</w:t>
      </w:r>
      <w:proofErr w:type="gramEnd"/>
      <w:r>
        <w:t xml:space="preserve"> Integer;</w:t>
      </w:r>
    </w:p>
    <w:p w:rsidR="00CD7839" w:rsidRDefault="00CD7839" w:rsidP="00CD7839">
      <w:r>
        <w:t xml:space="preserve">    Begin</w:t>
      </w:r>
    </w:p>
    <w:p w:rsidR="00CD7839" w:rsidRDefault="00CD7839" w:rsidP="00CD7839">
      <w:r>
        <w:t xml:space="preserve">      </w:t>
      </w:r>
      <w:proofErr w:type="spellStart"/>
      <w:proofErr w:type="gramStart"/>
      <w:r>
        <w:t>GameOver</w:t>
      </w:r>
      <w:proofErr w:type="spellEnd"/>
      <w:r>
        <w:t xml:space="preserve"> :=</w:t>
      </w:r>
      <w:proofErr w:type="gramEnd"/>
      <w:r>
        <w:t xml:space="preserve"> True;</w:t>
      </w:r>
    </w:p>
    <w:p w:rsidR="00CD7839" w:rsidRDefault="00CD7839" w:rsidP="00CD7839">
      <w:r>
        <w:t xml:space="preserve">      For </w:t>
      </w:r>
      <w:proofErr w:type="gramStart"/>
      <w:r>
        <w:t>Row :=</w:t>
      </w:r>
      <w:proofErr w:type="gramEnd"/>
      <w:r>
        <w:t xml:space="preserve"> 1 To </w:t>
      </w:r>
      <w:proofErr w:type="spellStart"/>
      <w:r>
        <w:t>BoardSize</w:t>
      </w:r>
      <w:proofErr w:type="spellEnd"/>
    </w:p>
    <w:p w:rsidR="00CD7839" w:rsidRDefault="00CD7839" w:rsidP="00CD7839">
      <w:r>
        <w:t xml:space="preserve">        Do</w:t>
      </w:r>
    </w:p>
    <w:p w:rsidR="00CD7839" w:rsidRDefault="00CD7839" w:rsidP="00CD7839">
      <w:r>
        <w:t xml:space="preserve">          For </w:t>
      </w:r>
      <w:proofErr w:type="gramStart"/>
      <w:r>
        <w:t>Column :=</w:t>
      </w:r>
      <w:proofErr w:type="gramEnd"/>
      <w:r>
        <w:t xml:space="preserve"> 1 To </w:t>
      </w:r>
      <w:proofErr w:type="spellStart"/>
      <w:r>
        <w:t>BoardSize</w:t>
      </w:r>
      <w:proofErr w:type="spellEnd"/>
    </w:p>
    <w:p w:rsidR="00CD7839" w:rsidRDefault="00CD7839" w:rsidP="00CD7839">
      <w:r>
        <w:t xml:space="preserve">            Do</w:t>
      </w:r>
    </w:p>
    <w:p w:rsidR="00CD7839" w:rsidRDefault="00CD7839" w:rsidP="00CD7839">
      <w:r>
        <w:t xml:space="preserve">              If </w:t>
      </w:r>
      <w:proofErr w:type="gramStart"/>
      <w:r>
        <w:t>Board[</w:t>
      </w:r>
      <w:proofErr w:type="gramEnd"/>
      <w:r>
        <w:t>Row, Column] = ' '</w:t>
      </w:r>
    </w:p>
    <w:p w:rsidR="00CD7839" w:rsidRDefault="00CD7839" w:rsidP="00CD7839">
      <w:r>
        <w:t xml:space="preserve">                Then </w:t>
      </w:r>
      <w:proofErr w:type="spellStart"/>
      <w:proofErr w:type="gramStart"/>
      <w:r>
        <w:t>GameOver</w:t>
      </w:r>
      <w:proofErr w:type="spellEnd"/>
      <w:r>
        <w:t xml:space="preserve"> :=</w:t>
      </w:r>
      <w:proofErr w:type="gramEnd"/>
      <w:r>
        <w:t xml:space="preserve"> False;</w:t>
      </w:r>
    </w:p>
    <w:p w:rsidR="00CD7839" w:rsidRDefault="00CD7839" w:rsidP="00CD7839">
      <w:r>
        <w:t xml:space="preserve">    End;</w:t>
      </w:r>
    </w:p>
    <w:p w:rsidR="00CD7839" w:rsidRDefault="00CD7839" w:rsidP="00CD7839"/>
    <w:p w:rsidR="00CD7839" w:rsidRDefault="00CD7839" w:rsidP="00CD7839">
      <w:r>
        <w:t xml:space="preserve">  Function </w:t>
      </w:r>
      <w:proofErr w:type="spellStart"/>
      <w:proofErr w:type="gramStart"/>
      <w:r>
        <w:t>GetPlayersName</w:t>
      </w:r>
      <w:proofErr w:type="spellEnd"/>
      <w:r>
        <w:t xml:space="preserve"> :</w:t>
      </w:r>
      <w:proofErr w:type="gramEnd"/>
      <w:r>
        <w:t xml:space="preserve"> String;</w:t>
      </w:r>
    </w:p>
    <w:p w:rsidR="00CD7839" w:rsidRDefault="00CD7839" w:rsidP="00CD7839">
      <w:r>
        <w:t xml:space="preserve">    </w:t>
      </w:r>
      <w:proofErr w:type="spellStart"/>
      <w:r>
        <w:t>Var</w:t>
      </w:r>
      <w:proofErr w:type="spellEnd"/>
      <w:r>
        <w:t xml:space="preserve"> </w:t>
      </w:r>
    </w:p>
    <w:p w:rsidR="00CD7839" w:rsidRDefault="00CD7839" w:rsidP="00CD7839">
      <w:r>
        <w:t xml:space="preserve">      </w:t>
      </w:r>
      <w:proofErr w:type="spellStart"/>
      <w:proofErr w:type="gramStart"/>
      <w:r>
        <w:t>PlayerName</w:t>
      </w:r>
      <w:proofErr w:type="spellEnd"/>
      <w:r>
        <w:t xml:space="preserve"> :</w:t>
      </w:r>
      <w:proofErr w:type="gramEnd"/>
      <w:r>
        <w:t xml:space="preserve"> String;</w:t>
      </w:r>
    </w:p>
    <w:p w:rsidR="00CD7839" w:rsidRDefault="00CD7839" w:rsidP="00CD7839">
      <w:r>
        <w:t xml:space="preserve">    Begin</w:t>
      </w:r>
    </w:p>
    <w:p w:rsidR="00CD7839" w:rsidRDefault="00CD7839" w:rsidP="00CD7839">
      <w:r>
        <w:t xml:space="preserve">      </w:t>
      </w:r>
      <w:proofErr w:type="gramStart"/>
      <w:r>
        <w:t>Write(</w:t>
      </w:r>
      <w:proofErr w:type="gramEnd"/>
      <w:r>
        <w:t>'What is your name? ');</w:t>
      </w:r>
    </w:p>
    <w:p w:rsidR="00CD7839" w:rsidRDefault="00CD7839" w:rsidP="00CD7839">
      <w:r>
        <w:t xml:space="preserve">      </w:t>
      </w:r>
      <w:proofErr w:type="spellStart"/>
      <w:proofErr w:type="gramStart"/>
      <w:r>
        <w:t>Readln</w:t>
      </w:r>
      <w:proofErr w:type="spellEnd"/>
      <w:r>
        <w:t>(</w:t>
      </w:r>
      <w:proofErr w:type="spellStart"/>
      <w:proofErr w:type="gramEnd"/>
      <w:r>
        <w:t>PlayerName</w:t>
      </w:r>
      <w:proofErr w:type="spellEnd"/>
      <w:r>
        <w:t>);</w:t>
      </w:r>
    </w:p>
    <w:p w:rsidR="00CD7839" w:rsidRDefault="00CD7839" w:rsidP="00CD7839">
      <w:r>
        <w:t xml:space="preserve">      </w:t>
      </w:r>
      <w:proofErr w:type="spellStart"/>
      <w:proofErr w:type="gramStart"/>
      <w:r>
        <w:t>GetPlayersName</w:t>
      </w:r>
      <w:proofErr w:type="spellEnd"/>
      <w:r>
        <w:t xml:space="preserve"> :=</w:t>
      </w:r>
      <w:proofErr w:type="gramEnd"/>
      <w:r>
        <w:t xml:space="preserve"> </w:t>
      </w:r>
      <w:proofErr w:type="spellStart"/>
      <w:r>
        <w:t>PlayerName</w:t>
      </w:r>
      <w:proofErr w:type="spellEnd"/>
      <w:r>
        <w:t>;</w:t>
      </w:r>
    </w:p>
    <w:p w:rsidR="00CD7839" w:rsidRDefault="00CD7839" w:rsidP="00CD7839">
      <w:r>
        <w:t xml:space="preserve">    End;</w:t>
      </w:r>
    </w:p>
    <w:p w:rsidR="00CD7839" w:rsidRDefault="00CD7839" w:rsidP="00CD7839"/>
    <w:p w:rsidR="00CD7839" w:rsidRDefault="00CD7839" w:rsidP="00CD7839">
      <w:r>
        <w:lastRenderedPageBreak/>
        <w:t xml:space="preserve">  Function </w:t>
      </w:r>
      <w:proofErr w:type="spellStart"/>
      <w:proofErr w:type="gramStart"/>
      <w:r>
        <w:t>CheckIfMoveIsValid</w:t>
      </w:r>
      <w:proofErr w:type="spellEnd"/>
      <w:r>
        <w:t>(</w:t>
      </w:r>
      <w:proofErr w:type="gramEnd"/>
      <w:r>
        <w:t xml:space="preserve">Board : </w:t>
      </w:r>
      <w:proofErr w:type="spellStart"/>
      <w:r>
        <w:t>TBoard</w:t>
      </w:r>
      <w:proofErr w:type="spellEnd"/>
      <w:r>
        <w:t>; Move : Integer) : Boolean;</w:t>
      </w:r>
    </w:p>
    <w:p w:rsidR="00CD7839" w:rsidRDefault="00CD7839" w:rsidP="00CD7839">
      <w:r>
        <w:t xml:space="preserve">    </w:t>
      </w:r>
      <w:proofErr w:type="spellStart"/>
      <w:r>
        <w:t>Var</w:t>
      </w:r>
      <w:proofErr w:type="spellEnd"/>
    </w:p>
    <w:p w:rsidR="00CD7839" w:rsidRDefault="00CD7839" w:rsidP="00CD7839">
      <w:r>
        <w:t xml:space="preserve">      </w:t>
      </w:r>
      <w:proofErr w:type="gramStart"/>
      <w:r>
        <w:t>Row :</w:t>
      </w:r>
      <w:proofErr w:type="gramEnd"/>
      <w:r>
        <w:t xml:space="preserve"> Integer;</w:t>
      </w:r>
    </w:p>
    <w:p w:rsidR="00CD7839" w:rsidRDefault="00CD7839" w:rsidP="00CD7839">
      <w:r>
        <w:t xml:space="preserve">      </w:t>
      </w:r>
      <w:proofErr w:type="gramStart"/>
      <w:r>
        <w:t>Column :</w:t>
      </w:r>
      <w:proofErr w:type="gramEnd"/>
      <w:r>
        <w:t xml:space="preserve"> Integer;</w:t>
      </w:r>
    </w:p>
    <w:p w:rsidR="00CD7839" w:rsidRDefault="00CD7839" w:rsidP="00CD7839">
      <w:r>
        <w:t xml:space="preserve">      </w:t>
      </w:r>
      <w:proofErr w:type="spellStart"/>
      <w:proofErr w:type="gramStart"/>
      <w:r>
        <w:t>MoveIsValid</w:t>
      </w:r>
      <w:proofErr w:type="spellEnd"/>
      <w:r>
        <w:t xml:space="preserve"> :</w:t>
      </w:r>
      <w:proofErr w:type="gramEnd"/>
      <w:r>
        <w:t xml:space="preserve"> Boolean;</w:t>
      </w:r>
    </w:p>
    <w:p w:rsidR="00CD7839" w:rsidRDefault="00CD7839" w:rsidP="00CD7839">
      <w:r>
        <w:t xml:space="preserve">    Begin</w:t>
      </w:r>
    </w:p>
    <w:p w:rsidR="00CD7839" w:rsidRDefault="00CD7839" w:rsidP="00CD7839">
      <w:r>
        <w:t xml:space="preserve">      </w:t>
      </w:r>
      <w:proofErr w:type="gramStart"/>
      <w:r>
        <w:t>Row :=</w:t>
      </w:r>
      <w:proofErr w:type="gramEnd"/>
      <w:r>
        <w:t xml:space="preserve"> Move Mod 10;</w:t>
      </w:r>
    </w:p>
    <w:p w:rsidR="00CD7839" w:rsidRDefault="00CD7839" w:rsidP="00CD7839">
      <w:r>
        <w:t xml:space="preserve">      </w:t>
      </w:r>
      <w:proofErr w:type="gramStart"/>
      <w:r>
        <w:t>Column :=</w:t>
      </w:r>
      <w:proofErr w:type="gramEnd"/>
      <w:r>
        <w:t xml:space="preserve"> Move </w:t>
      </w:r>
      <w:proofErr w:type="spellStart"/>
      <w:r>
        <w:t>Div</w:t>
      </w:r>
      <w:proofErr w:type="spellEnd"/>
      <w:r>
        <w:t xml:space="preserve"> 10;</w:t>
      </w:r>
    </w:p>
    <w:p w:rsidR="00CD7839" w:rsidRDefault="00CD7839" w:rsidP="00CD7839">
      <w:r>
        <w:t xml:space="preserve">      </w:t>
      </w:r>
      <w:proofErr w:type="spellStart"/>
      <w:proofErr w:type="gramStart"/>
      <w:r>
        <w:t>MoveIsValid</w:t>
      </w:r>
      <w:proofErr w:type="spellEnd"/>
      <w:r>
        <w:t xml:space="preserve"> :=</w:t>
      </w:r>
      <w:proofErr w:type="gramEnd"/>
      <w:r>
        <w:t xml:space="preserve"> False;</w:t>
      </w:r>
    </w:p>
    <w:p w:rsidR="00CD7839" w:rsidRDefault="00CD7839" w:rsidP="00CD7839">
      <w:r>
        <w:t xml:space="preserve">      If </w:t>
      </w:r>
      <w:proofErr w:type="gramStart"/>
      <w:r>
        <w:t>Board[</w:t>
      </w:r>
      <w:proofErr w:type="gramEnd"/>
      <w:r>
        <w:t>Row, Column] = ' '</w:t>
      </w:r>
    </w:p>
    <w:p w:rsidR="00CD7839" w:rsidRDefault="00CD7839" w:rsidP="00CD7839">
      <w:r>
        <w:t xml:space="preserve">        Then </w:t>
      </w:r>
      <w:proofErr w:type="spellStart"/>
      <w:proofErr w:type="gramStart"/>
      <w:r>
        <w:t>MoveIsValid</w:t>
      </w:r>
      <w:proofErr w:type="spellEnd"/>
      <w:r>
        <w:t xml:space="preserve"> :=</w:t>
      </w:r>
      <w:proofErr w:type="gramEnd"/>
      <w:r>
        <w:t xml:space="preserve"> True;</w:t>
      </w:r>
    </w:p>
    <w:p w:rsidR="00CD7839" w:rsidRDefault="00CD7839" w:rsidP="00CD7839">
      <w:r>
        <w:t xml:space="preserve">      </w:t>
      </w:r>
      <w:proofErr w:type="spellStart"/>
      <w:proofErr w:type="gramStart"/>
      <w:r>
        <w:t>CheckIfMoveIsValid</w:t>
      </w:r>
      <w:proofErr w:type="spellEnd"/>
      <w:r>
        <w:t xml:space="preserve"> :=</w:t>
      </w:r>
      <w:proofErr w:type="gramEnd"/>
      <w:r>
        <w:t xml:space="preserve"> </w:t>
      </w:r>
      <w:proofErr w:type="spellStart"/>
      <w:r>
        <w:t>MoveIsValid</w:t>
      </w:r>
      <w:proofErr w:type="spellEnd"/>
      <w:r>
        <w:t>;</w:t>
      </w:r>
    </w:p>
    <w:p w:rsidR="00CD7839" w:rsidRDefault="00CD7839" w:rsidP="00CD7839">
      <w:r>
        <w:t xml:space="preserve">    End;</w:t>
      </w:r>
    </w:p>
    <w:p w:rsidR="00CD7839" w:rsidRDefault="00CD7839" w:rsidP="00CD7839"/>
    <w:p w:rsidR="00CD7839" w:rsidRDefault="00CD7839" w:rsidP="00CD7839">
      <w:r>
        <w:t xml:space="preserve">  Function </w:t>
      </w:r>
      <w:proofErr w:type="spellStart"/>
      <w:proofErr w:type="gramStart"/>
      <w:r>
        <w:t>GetPlayerScore</w:t>
      </w:r>
      <w:proofErr w:type="spellEnd"/>
      <w:r>
        <w:t>(</w:t>
      </w:r>
      <w:proofErr w:type="gramEnd"/>
      <w:r>
        <w:t xml:space="preserve">Board : </w:t>
      </w:r>
      <w:proofErr w:type="spellStart"/>
      <w:r>
        <w:t>TBoard</w:t>
      </w:r>
      <w:proofErr w:type="spellEnd"/>
      <w:r>
        <w:t xml:space="preserve">; </w:t>
      </w:r>
      <w:proofErr w:type="spellStart"/>
      <w:r>
        <w:t>BoardSize</w:t>
      </w:r>
      <w:proofErr w:type="spellEnd"/>
      <w:r>
        <w:t xml:space="preserve"> : Integer; Piece : Char) : Integer;</w:t>
      </w:r>
    </w:p>
    <w:p w:rsidR="00CD7839" w:rsidRDefault="00CD7839" w:rsidP="00CD7839">
      <w:r>
        <w:t xml:space="preserve">    </w:t>
      </w:r>
      <w:proofErr w:type="spellStart"/>
      <w:r>
        <w:t>Var</w:t>
      </w:r>
      <w:proofErr w:type="spellEnd"/>
    </w:p>
    <w:p w:rsidR="00CD7839" w:rsidRDefault="00CD7839" w:rsidP="00CD7839">
      <w:r>
        <w:t xml:space="preserve">      </w:t>
      </w:r>
      <w:proofErr w:type="gramStart"/>
      <w:r>
        <w:t>Score :</w:t>
      </w:r>
      <w:proofErr w:type="gramEnd"/>
      <w:r>
        <w:t xml:space="preserve"> Integer;</w:t>
      </w:r>
    </w:p>
    <w:p w:rsidR="00CD7839" w:rsidRDefault="00CD7839" w:rsidP="00CD7839">
      <w:r>
        <w:t xml:space="preserve">      </w:t>
      </w:r>
      <w:proofErr w:type="gramStart"/>
      <w:r>
        <w:t>Row :</w:t>
      </w:r>
      <w:proofErr w:type="gramEnd"/>
      <w:r>
        <w:t xml:space="preserve"> Integer;</w:t>
      </w:r>
    </w:p>
    <w:p w:rsidR="00CD7839" w:rsidRDefault="00CD7839" w:rsidP="00CD7839">
      <w:r>
        <w:t xml:space="preserve">      </w:t>
      </w:r>
      <w:proofErr w:type="gramStart"/>
      <w:r>
        <w:t>Column :</w:t>
      </w:r>
      <w:proofErr w:type="gramEnd"/>
      <w:r>
        <w:t xml:space="preserve"> Integer;</w:t>
      </w:r>
    </w:p>
    <w:p w:rsidR="00CD7839" w:rsidRDefault="00CD7839" w:rsidP="00CD7839">
      <w:r>
        <w:t xml:space="preserve">    Begin</w:t>
      </w:r>
    </w:p>
    <w:p w:rsidR="00CD7839" w:rsidRDefault="00CD7839" w:rsidP="00CD7839">
      <w:r>
        <w:t xml:space="preserve">      </w:t>
      </w:r>
      <w:proofErr w:type="gramStart"/>
      <w:r>
        <w:t>Score :=</w:t>
      </w:r>
      <w:proofErr w:type="gramEnd"/>
      <w:r>
        <w:t xml:space="preserve"> 0;</w:t>
      </w:r>
    </w:p>
    <w:p w:rsidR="00CD7839" w:rsidRDefault="00CD7839" w:rsidP="00CD7839">
      <w:r>
        <w:t xml:space="preserve">      For </w:t>
      </w:r>
      <w:proofErr w:type="gramStart"/>
      <w:r>
        <w:t>Row :=</w:t>
      </w:r>
      <w:proofErr w:type="gramEnd"/>
      <w:r>
        <w:t xml:space="preserve"> 1 To </w:t>
      </w:r>
      <w:proofErr w:type="spellStart"/>
      <w:r>
        <w:t>BoardSize</w:t>
      </w:r>
      <w:proofErr w:type="spellEnd"/>
    </w:p>
    <w:p w:rsidR="00CD7839" w:rsidRDefault="00CD7839" w:rsidP="00CD7839">
      <w:r>
        <w:t xml:space="preserve">        Do</w:t>
      </w:r>
    </w:p>
    <w:p w:rsidR="00CD7839" w:rsidRDefault="00CD7839" w:rsidP="00CD7839">
      <w:r>
        <w:t xml:space="preserve">          For </w:t>
      </w:r>
      <w:proofErr w:type="gramStart"/>
      <w:r>
        <w:t>Column :=</w:t>
      </w:r>
      <w:proofErr w:type="gramEnd"/>
      <w:r>
        <w:t xml:space="preserve"> 1 To </w:t>
      </w:r>
      <w:proofErr w:type="spellStart"/>
      <w:r>
        <w:t>BoardSize</w:t>
      </w:r>
      <w:proofErr w:type="spellEnd"/>
    </w:p>
    <w:p w:rsidR="00CD7839" w:rsidRDefault="00CD7839" w:rsidP="00CD7839">
      <w:r>
        <w:t xml:space="preserve">            Do</w:t>
      </w:r>
    </w:p>
    <w:p w:rsidR="00CD7839" w:rsidRDefault="00CD7839" w:rsidP="00CD7839">
      <w:r>
        <w:t xml:space="preserve">              If </w:t>
      </w:r>
      <w:proofErr w:type="gramStart"/>
      <w:r>
        <w:t>Board[</w:t>
      </w:r>
      <w:proofErr w:type="gramEnd"/>
      <w:r>
        <w:t>Row, Column] = Piece</w:t>
      </w:r>
    </w:p>
    <w:p w:rsidR="00CD7839" w:rsidRDefault="00CD7839" w:rsidP="00CD7839">
      <w:r>
        <w:t xml:space="preserve">                Then </w:t>
      </w:r>
      <w:proofErr w:type="gramStart"/>
      <w:r>
        <w:t>Score :=</w:t>
      </w:r>
      <w:proofErr w:type="gramEnd"/>
      <w:r>
        <w:t xml:space="preserve"> Score + 1;</w:t>
      </w:r>
    </w:p>
    <w:p w:rsidR="00CD7839" w:rsidRDefault="00CD7839" w:rsidP="00CD7839">
      <w:r>
        <w:t xml:space="preserve">      </w:t>
      </w:r>
      <w:proofErr w:type="spellStart"/>
      <w:proofErr w:type="gramStart"/>
      <w:r>
        <w:t>GetPlayerScore</w:t>
      </w:r>
      <w:proofErr w:type="spellEnd"/>
      <w:r>
        <w:t xml:space="preserve"> :=</w:t>
      </w:r>
      <w:proofErr w:type="gramEnd"/>
      <w:r>
        <w:t xml:space="preserve"> Score;</w:t>
      </w:r>
    </w:p>
    <w:p w:rsidR="00CD7839" w:rsidRDefault="00CD7839" w:rsidP="00CD7839">
      <w:r>
        <w:t xml:space="preserve">    End;</w:t>
      </w:r>
    </w:p>
    <w:p w:rsidR="00CD7839" w:rsidRDefault="00CD7839" w:rsidP="00CD7839"/>
    <w:p w:rsidR="00CD7839" w:rsidRDefault="00CD7839" w:rsidP="00CD7839">
      <w:r>
        <w:t xml:space="preserve">  Function </w:t>
      </w:r>
      <w:proofErr w:type="spellStart"/>
      <w:proofErr w:type="gramStart"/>
      <w:r>
        <w:t>CheckIfThereArePiecesToFlip</w:t>
      </w:r>
      <w:proofErr w:type="spellEnd"/>
      <w:r>
        <w:t>(</w:t>
      </w:r>
      <w:proofErr w:type="gramEnd"/>
      <w:r>
        <w:t xml:space="preserve">Board : </w:t>
      </w:r>
      <w:proofErr w:type="spellStart"/>
      <w:r>
        <w:t>TBoard</w:t>
      </w:r>
      <w:proofErr w:type="spellEnd"/>
      <w:r>
        <w:t>;</w:t>
      </w:r>
    </w:p>
    <w:p w:rsidR="00CD7839" w:rsidRDefault="00CD7839" w:rsidP="00CD7839">
      <w:r>
        <w:t xml:space="preserve">    </w:t>
      </w:r>
      <w:proofErr w:type="spellStart"/>
      <w:r>
        <w:t>BoardSize</w:t>
      </w:r>
      <w:proofErr w:type="spellEnd"/>
      <w:r>
        <w:t xml:space="preserve">, </w:t>
      </w:r>
      <w:proofErr w:type="spellStart"/>
      <w:r>
        <w:t>StartRow</w:t>
      </w:r>
      <w:proofErr w:type="spellEnd"/>
      <w:r>
        <w:t xml:space="preserve">, </w:t>
      </w:r>
      <w:proofErr w:type="spellStart"/>
      <w:r>
        <w:t>StartColumn</w:t>
      </w:r>
      <w:proofErr w:type="spellEnd"/>
      <w:r>
        <w:t xml:space="preserve">, </w:t>
      </w:r>
      <w:proofErr w:type="spellStart"/>
      <w:r>
        <w:t>RowDirection</w:t>
      </w:r>
      <w:proofErr w:type="spellEnd"/>
      <w:r>
        <w:t xml:space="preserve">, </w:t>
      </w:r>
      <w:proofErr w:type="spellStart"/>
      <w:proofErr w:type="gramStart"/>
      <w:r>
        <w:t>ColumnDirection</w:t>
      </w:r>
      <w:proofErr w:type="spellEnd"/>
      <w:r>
        <w:t xml:space="preserve"> :</w:t>
      </w:r>
      <w:proofErr w:type="gramEnd"/>
      <w:r>
        <w:t xml:space="preserve"> Integer) : Boolean;</w:t>
      </w:r>
    </w:p>
    <w:p w:rsidR="00CD7839" w:rsidRDefault="00CD7839" w:rsidP="00CD7839">
      <w:r>
        <w:t xml:space="preserve">    </w:t>
      </w:r>
      <w:proofErr w:type="spellStart"/>
      <w:r>
        <w:t>Var</w:t>
      </w:r>
      <w:proofErr w:type="spellEnd"/>
    </w:p>
    <w:p w:rsidR="00CD7839" w:rsidRDefault="00CD7839" w:rsidP="00CD7839">
      <w:r>
        <w:t xml:space="preserve">      </w:t>
      </w:r>
      <w:proofErr w:type="spellStart"/>
      <w:proofErr w:type="gramStart"/>
      <w:r>
        <w:t>RowCount</w:t>
      </w:r>
      <w:proofErr w:type="spellEnd"/>
      <w:r>
        <w:t xml:space="preserve"> :</w:t>
      </w:r>
      <w:proofErr w:type="gramEnd"/>
      <w:r>
        <w:t xml:space="preserve"> Integer;</w:t>
      </w:r>
    </w:p>
    <w:p w:rsidR="00CD7839" w:rsidRDefault="00CD7839" w:rsidP="00CD7839">
      <w:r>
        <w:t xml:space="preserve">      </w:t>
      </w:r>
      <w:proofErr w:type="spellStart"/>
      <w:proofErr w:type="gramStart"/>
      <w:r>
        <w:t>ColumnCount</w:t>
      </w:r>
      <w:proofErr w:type="spellEnd"/>
      <w:r>
        <w:t xml:space="preserve"> :</w:t>
      </w:r>
      <w:proofErr w:type="gramEnd"/>
      <w:r>
        <w:t xml:space="preserve"> Integer;</w:t>
      </w:r>
    </w:p>
    <w:p w:rsidR="00CD7839" w:rsidRDefault="00CD7839" w:rsidP="00CD7839">
      <w:r>
        <w:t xml:space="preserve">      </w:t>
      </w:r>
      <w:proofErr w:type="spellStart"/>
      <w:proofErr w:type="gramStart"/>
      <w:r>
        <w:t>FlipStillPossible</w:t>
      </w:r>
      <w:proofErr w:type="spellEnd"/>
      <w:r>
        <w:t xml:space="preserve"> :</w:t>
      </w:r>
      <w:proofErr w:type="gramEnd"/>
      <w:r>
        <w:t xml:space="preserve"> Boolean;</w:t>
      </w:r>
    </w:p>
    <w:p w:rsidR="00CD7839" w:rsidRDefault="00CD7839" w:rsidP="00CD7839">
      <w:r>
        <w:t xml:space="preserve">      </w:t>
      </w:r>
      <w:proofErr w:type="spellStart"/>
      <w:proofErr w:type="gramStart"/>
      <w:r>
        <w:t>FlipFound</w:t>
      </w:r>
      <w:proofErr w:type="spellEnd"/>
      <w:r>
        <w:t xml:space="preserve"> :</w:t>
      </w:r>
      <w:proofErr w:type="gramEnd"/>
      <w:r>
        <w:t xml:space="preserve"> Boolean;</w:t>
      </w:r>
    </w:p>
    <w:p w:rsidR="00CD7839" w:rsidRDefault="00CD7839" w:rsidP="00CD7839">
      <w:r>
        <w:t xml:space="preserve">      </w:t>
      </w:r>
      <w:proofErr w:type="spellStart"/>
      <w:proofErr w:type="gramStart"/>
      <w:r>
        <w:t>OpponentPieceFound</w:t>
      </w:r>
      <w:proofErr w:type="spellEnd"/>
      <w:r>
        <w:t xml:space="preserve"> :</w:t>
      </w:r>
      <w:proofErr w:type="gramEnd"/>
      <w:r>
        <w:t xml:space="preserve"> Boolean;</w:t>
      </w:r>
    </w:p>
    <w:p w:rsidR="00CD7839" w:rsidRDefault="00CD7839" w:rsidP="00CD7839">
      <w:r>
        <w:t xml:space="preserve">    Begin</w:t>
      </w:r>
    </w:p>
    <w:p w:rsidR="00CD7839" w:rsidRDefault="00CD7839" w:rsidP="00CD7839">
      <w:r>
        <w:t xml:space="preserve">      </w:t>
      </w:r>
      <w:proofErr w:type="spellStart"/>
      <w:proofErr w:type="gramStart"/>
      <w:r>
        <w:t>RowCount</w:t>
      </w:r>
      <w:proofErr w:type="spellEnd"/>
      <w:r>
        <w:t xml:space="preserve"> :=</w:t>
      </w:r>
      <w:proofErr w:type="gramEnd"/>
      <w:r>
        <w:t xml:space="preserve"> </w:t>
      </w:r>
      <w:proofErr w:type="spellStart"/>
      <w:r>
        <w:t>StartRow</w:t>
      </w:r>
      <w:proofErr w:type="spellEnd"/>
      <w:r>
        <w:t xml:space="preserve"> + </w:t>
      </w:r>
      <w:proofErr w:type="spellStart"/>
      <w:r>
        <w:t>RowDirection</w:t>
      </w:r>
      <w:proofErr w:type="spellEnd"/>
      <w:r>
        <w:t>;</w:t>
      </w:r>
    </w:p>
    <w:p w:rsidR="00CD7839" w:rsidRDefault="00CD7839" w:rsidP="00CD7839">
      <w:r>
        <w:t xml:space="preserve">      </w:t>
      </w:r>
      <w:proofErr w:type="spellStart"/>
      <w:proofErr w:type="gramStart"/>
      <w:r>
        <w:t>ColumnCount</w:t>
      </w:r>
      <w:proofErr w:type="spellEnd"/>
      <w:r>
        <w:t xml:space="preserve"> :=</w:t>
      </w:r>
      <w:proofErr w:type="gramEnd"/>
      <w:r>
        <w:t xml:space="preserve"> </w:t>
      </w:r>
      <w:proofErr w:type="spellStart"/>
      <w:r>
        <w:t>StartColumn</w:t>
      </w:r>
      <w:proofErr w:type="spellEnd"/>
      <w:r>
        <w:t xml:space="preserve"> + </w:t>
      </w:r>
      <w:proofErr w:type="spellStart"/>
      <w:r>
        <w:t>ColumnDirection</w:t>
      </w:r>
      <w:proofErr w:type="spellEnd"/>
      <w:r>
        <w:t>;</w:t>
      </w:r>
    </w:p>
    <w:p w:rsidR="00CD7839" w:rsidRDefault="00CD7839" w:rsidP="00CD7839">
      <w:r>
        <w:t xml:space="preserve">      </w:t>
      </w:r>
      <w:proofErr w:type="spellStart"/>
      <w:proofErr w:type="gramStart"/>
      <w:r>
        <w:t>FlipStillPossible</w:t>
      </w:r>
      <w:proofErr w:type="spellEnd"/>
      <w:r>
        <w:t xml:space="preserve"> :=</w:t>
      </w:r>
      <w:proofErr w:type="gramEnd"/>
      <w:r>
        <w:t xml:space="preserve"> True;</w:t>
      </w:r>
    </w:p>
    <w:p w:rsidR="00CD7839" w:rsidRDefault="00CD7839" w:rsidP="00CD7839">
      <w:r>
        <w:t xml:space="preserve">      </w:t>
      </w:r>
      <w:proofErr w:type="spellStart"/>
      <w:proofErr w:type="gramStart"/>
      <w:r>
        <w:t>FlipFound</w:t>
      </w:r>
      <w:proofErr w:type="spellEnd"/>
      <w:r>
        <w:t xml:space="preserve"> :=</w:t>
      </w:r>
      <w:proofErr w:type="gramEnd"/>
      <w:r>
        <w:t xml:space="preserve"> False;</w:t>
      </w:r>
    </w:p>
    <w:p w:rsidR="00CD7839" w:rsidRDefault="00CD7839" w:rsidP="00CD7839">
      <w:r>
        <w:t xml:space="preserve">      </w:t>
      </w:r>
      <w:proofErr w:type="spellStart"/>
      <w:proofErr w:type="gramStart"/>
      <w:r>
        <w:t>OpponentPieceFound</w:t>
      </w:r>
      <w:proofErr w:type="spellEnd"/>
      <w:r>
        <w:t xml:space="preserve"> :=</w:t>
      </w:r>
      <w:proofErr w:type="gramEnd"/>
      <w:r>
        <w:t xml:space="preserve"> False;</w:t>
      </w:r>
    </w:p>
    <w:p w:rsidR="00CD7839" w:rsidRDefault="00CD7839" w:rsidP="00CD7839">
      <w:r>
        <w:t xml:space="preserve">      While (</w:t>
      </w:r>
      <w:proofErr w:type="spellStart"/>
      <w:r>
        <w:t>RowCount</w:t>
      </w:r>
      <w:proofErr w:type="spellEnd"/>
      <w:r>
        <w:t xml:space="preserve"> &lt;= </w:t>
      </w:r>
      <w:proofErr w:type="spellStart"/>
      <w:r>
        <w:t>BoardSize</w:t>
      </w:r>
      <w:proofErr w:type="spellEnd"/>
      <w:r>
        <w:t xml:space="preserve">) </w:t>
      </w:r>
      <w:proofErr w:type="gramStart"/>
      <w:r>
        <w:t>And</w:t>
      </w:r>
      <w:proofErr w:type="gramEnd"/>
      <w:r>
        <w:t xml:space="preserve"> (</w:t>
      </w:r>
      <w:proofErr w:type="spellStart"/>
      <w:r>
        <w:t>RowCount</w:t>
      </w:r>
      <w:proofErr w:type="spellEnd"/>
      <w:r>
        <w:t xml:space="preserve"> &gt;= 1) And (</w:t>
      </w:r>
      <w:proofErr w:type="spellStart"/>
      <w:r>
        <w:t>ColumnCount</w:t>
      </w:r>
      <w:proofErr w:type="spellEnd"/>
      <w:r>
        <w:t xml:space="preserve"> &gt;= 1)</w:t>
      </w:r>
    </w:p>
    <w:p w:rsidR="00CD7839" w:rsidRDefault="00CD7839" w:rsidP="00CD7839">
      <w:r>
        <w:t xml:space="preserve">        And (</w:t>
      </w:r>
      <w:proofErr w:type="spellStart"/>
      <w:r>
        <w:t>ColumnCount</w:t>
      </w:r>
      <w:proofErr w:type="spellEnd"/>
      <w:r>
        <w:t xml:space="preserve"> &lt;= </w:t>
      </w:r>
      <w:proofErr w:type="spellStart"/>
      <w:r>
        <w:t>BoardSize</w:t>
      </w:r>
      <w:proofErr w:type="spellEnd"/>
      <w:r>
        <w:t xml:space="preserve">) </w:t>
      </w:r>
      <w:proofErr w:type="gramStart"/>
      <w:r>
        <w:t>And</w:t>
      </w:r>
      <w:proofErr w:type="gramEnd"/>
      <w:r>
        <w:t xml:space="preserve"> </w:t>
      </w:r>
      <w:proofErr w:type="spellStart"/>
      <w:r>
        <w:t>FlipStillPossible</w:t>
      </w:r>
      <w:proofErr w:type="spellEnd"/>
      <w:r>
        <w:t xml:space="preserve"> And Not </w:t>
      </w:r>
      <w:proofErr w:type="spellStart"/>
      <w:r>
        <w:t>FlipFound</w:t>
      </w:r>
      <w:proofErr w:type="spellEnd"/>
    </w:p>
    <w:p w:rsidR="00CD7839" w:rsidRDefault="00CD7839" w:rsidP="00CD7839">
      <w:r>
        <w:t xml:space="preserve">        Do</w:t>
      </w:r>
    </w:p>
    <w:p w:rsidR="00CD7839" w:rsidRDefault="00CD7839" w:rsidP="00CD7839">
      <w:r>
        <w:lastRenderedPageBreak/>
        <w:t xml:space="preserve">          Begin</w:t>
      </w:r>
    </w:p>
    <w:p w:rsidR="00CD7839" w:rsidRDefault="00CD7839" w:rsidP="00CD7839">
      <w:r>
        <w:t xml:space="preserve">            If </w:t>
      </w:r>
      <w:proofErr w:type="gramStart"/>
      <w:r>
        <w:t>Board[</w:t>
      </w:r>
      <w:proofErr w:type="spellStart"/>
      <w:proofErr w:type="gramEnd"/>
      <w:r>
        <w:t>RowCount</w:t>
      </w:r>
      <w:proofErr w:type="spellEnd"/>
      <w:r>
        <w:t xml:space="preserve">, </w:t>
      </w:r>
      <w:proofErr w:type="spellStart"/>
      <w:r>
        <w:t>ColumnCount</w:t>
      </w:r>
      <w:proofErr w:type="spellEnd"/>
      <w:r>
        <w:t>] = ' '</w:t>
      </w:r>
    </w:p>
    <w:p w:rsidR="00CD7839" w:rsidRDefault="00CD7839" w:rsidP="00CD7839">
      <w:r>
        <w:t xml:space="preserve">              Then </w:t>
      </w:r>
      <w:proofErr w:type="spellStart"/>
      <w:proofErr w:type="gramStart"/>
      <w:r>
        <w:t>FlipStillPossible</w:t>
      </w:r>
      <w:proofErr w:type="spellEnd"/>
      <w:r>
        <w:t xml:space="preserve"> :=</w:t>
      </w:r>
      <w:proofErr w:type="gramEnd"/>
      <w:r>
        <w:t xml:space="preserve"> False</w:t>
      </w:r>
    </w:p>
    <w:p w:rsidR="00CD7839" w:rsidRDefault="00CD7839" w:rsidP="00CD7839">
      <w:r>
        <w:t xml:space="preserve">              Else</w:t>
      </w:r>
    </w:p>
    <w:p w:rsidR="00CD7839" w:rsidRDefault="00CD7839" w:rsidP="00CD7839">
      <w:r>
        <w:t xml:space="preserve">                If </w:t>
      </w:r>
      <w:proofErr w:type="gramStart"/>
      <w:r>
        <w:t>Board[</w:t>
      </w:r>
      <w:proofErr w:type="spellStart"/>
      <w:proofErr w:type="gramEnd"/>
      <w:r>
        <w:t>RowCount</w:t>
      </w:r>
      <w:proofErr w:type="spellEnd"/>
      <w:r>
        <w:t xml:space="preserve">, </w:t>
      </w:r>
      <w:proofErr w:type="spellStart"/>
      <w:r>
        <w:t>ColumnCount</w:t>
      </w:r>
      <w:proofErr w:type="spellEnd"/>
      <w:r>
        <w:t>] &lt;&gt; Board[</w:t>
      </w:r>
      <w:proofErr w:type="spellStart"/>
      <w:r>
        <w:t>StartRow</w:t>
      </w:r>
      <w:proofErr w:type="spellEnd"/>
      <w:r>
        <w:t xml:space="preserve">, </w:t>
      </w:r>
      <w:proofErr w:type="spellStart"/>
      <w:r>
        <w:t>StartColumn</w:t>
      </w:r>
      <w:proofErr w:type="spellEnd"/>
      <w:r>
        <w:t>]</w:t>
      </w:r>
    </w:p>
    <w:p w:rsidR="00CD7839" w:rsidRDefault="00CD7839" w:rsidP="00CD7839">
      <w:r>
        <w:t xml:space="preserve">                  Then </w:t>
      </w:r>
      <w:proofErr w:type="spellStart"/>
      <w:proofErr w:type="gramStart"/>
      <w:r>
        <w:t>OpponentPieceFound</w:t>
      </w:r>
      <w:proofErr w:type="spellEnd"/>
      <w:r>
        <w:t xml:space="preserve"> :=</w:t>
      </w:r>
      <w:proofErr w:type="gramEnd"/>
      <w:r>
        <w:t xml:space="preserve"> True</w:t>
      </w:r>
    </w:p>
    <w:p w:rsidR="00CD7839" w:rsidRDefault="00CD7839" w:rsidP="00CD7839">
      <w:r>
        <w:t xml:space="preserve">                  Else</w:t>
      </w:r>
    </w:p>
    <w:p w:rsidR="00CD7839" w:rsidRDefault="00CD7839" w:rsidP="00CD7839">
      <w:r>
        <w:t xml:space="preserve">                    If (</w:t>
      </w:r>
      <w:proofErr w:type="gramStart"/>
      <w:r>
        <w:t>Board[</w:t>
      </w:r>
      <w:proofErr w:type="spellStart"/>
      <w:proofErr w:type="gramEnd"/>
      <w:r>
        <w:t>RowCount</w:t>
      </w:r>
      <w:proofErr w:type="spellEnd"/>
      <w:r>
        <w:t xml:space="preserve">, </w:t>
      </w:r>
      <w:proofErr w:type="spellStart"/>
      <w:r>
        <w:t>ColumnCount</w:t>
      </w:r>
      <w:proofErr w:type="spellEnd"/>
      <w:r>
        <w:t>] = Board[</w:t>
      </w:r>
      <w:proofErr w:type="spellStart"/>
      <w:r>
        <w:t>StartRow</w:t>
      </w:r>
      <w:proofErr w:type="spellEnd"/>
      <w:r>
        <w:t xml:space="preserve">, </w:t>
      </w:r>
      <w:proofErr w:type="spellStart"/>
      <w:r>
        <w:t>StartColumn</w:t>
      </w:r>
      <w:proofErr w:type="spellEnd"/>
      <w:r>
        <w:t xml:space="preserve">]) And Not </w:t>
      </w:r>
      <w:proofErr w:type="spellStart"/>
      <w:r>
        <w:t>OpponentPieceFound</w:t>
      </w:r>
      <w:proofErr w:type="spellEnd"/>
    </w:p>
    <w:p w:rsidR="00CD7839" w:rsidRDefault="00CD7839" w:rsidP="00CD7839">
      <w:r>
        <w:t xml:space="preserve">                      Then </w:t>
      </w:r>
      <w:proofErr w:type="spellStart"/>
      <w:proofErr w:type="gramStart"/>
      <w:r>
        <w:t>FlipStillPossible</w:t>
      </w:r>
      <w:proofErr w:type="spellEnd"/>
      <w:r>
        <w:t xml:space="preserve"> :=</w:t>
      </w:r>
      <w:proofErr w:type="gramEnd"/>
      <w:r>
        <w:t xml:space="preserve"> False</w:t>
      </w:r>
    </w:p>
    <w:p w:rsidR="00CD7839" w:rsidRDefault="00CD7839" w:rsidP="00CD7839">
      <w:r>
        <w:t xml:space="preserve">                      Else </w:t>
      </w:r>
      <w:proofErr w:type="spellStart"/>
      <w:proofErr w:type="gramStart"/>
      <w:r>
        <w:t>FlipFound</w:t>
      </w:r>
      <w:proofErr w:type="spellEnd"/>
      <w:r>
        <w:t xml:space="preserve"> :=</w:t>
      </w:r>
      <w:proofErr w:type="gramEnd"/>
      <w:r>
        <w:t xml:space="preserve"> True;</w:t>
      </w:r>
    </w:p>
    <w:p w:rsidR="00CD7839" w:rsidRDefault="00CD7839" w:rsidP="00CD7839">
      <w:r>
        <w:t xml:space="preserve">            </w:t>
      </w:r>
      <w:proofErr w:type="spellStart"/>
      <w:proofErr w:type="gramStart"/>
      <w:r>
        <w:t>RowCount</w:t>
      </w:r>
      <w:proofErr w:type="spellEnd"/>
      <w:r>
        <w:t xml:space="preserve"> :=</w:t>
      </w:r>
      <w:proofErr w:type="gramEnd"/>
      <w:r>
        <w:t xml:space="preserve"> </w:t>
      </w:r>
      <w:proofErr w:type="spellStart"/>
      <w:r>
        <w:t>RowCount</w:t>
      </w:r>
      <w:proofErr w:type="spellEnd"/>
      <w:r>
        <w:t xml:space="preserve"> + </w:t>
      </w:r>
      <w:proofErr w:type="spellStart"/>
      <w:r>
        <w:t>RowDirection</w:t>
      </w:r>
      <w:proofErr w:type="spellEnd"/>
      <w:r>
        <w:t>;</w:t>
      </w:r>
    </w:p>
    <w:p w:rsidR="00CD7839" w:rsidRDefault="00CD7839" w:rsidP="00CD7839">
      <w:r>
        <w:t xml:space="preserve">            </w:t>
      </w:r>
      <w:proofErr w:type="spellStart"/>
      <w:proofErr w:type="gramStart"/>
      <w:r>
        <w:t>ColumnCount</w:t>
      </w:r>
      <w:proofErr w:type="spellEnd"/>
      <w:r>
        <w:t xml:space="preserve"> :=</w:t>
      </w:r>
      <w:proofErr w:type="gramEnd"/>
      <w:r>
        <w:t xml:space="preserve"> </w:t>
      </w:r>
      <w:proofErr w:type="spellStart"/>
      <w:r>
        <w:t>ColumnCount</w:t>
      </w:r>
      <w:proofErr w:type="spellEnd"/>
      <w:r>
        <w:t xml:space="preserve"> + </w:t>
      </w:r>
      <w:proofErr w:type="spellStart"/>
      <w:r>
        <w:t>ColumnDirection</w:t>
      </w:r>
      <w:proofErr w:type="spellEnd"/>
      <w:r>
        <w:t>;</w:t>
      </w:r>
    </w:p>
    <w:p w:rsidR="00CD7839" w:rsidRDefault="00CD7839" w:rsidP="00CD7839">
      <w:r>
        <w:t xml:space="preserve">          End;</w:t>
      </w:r>
    </w:p>
    <w:p w:rsidR="00CD7839" w:rsidRDefault="00CD7839" w:rsidP="00CD7839">
      <w:r>
        <w:t xml:space="preserve">      </w:t>
      </w:r>
      <w:proofErr w:type="spellStart"/>
      <w:proofErr w:type="gramStart"/>
      <w:r>
        <w:t>CheckIfThereArePiecesToFlip</w:t>
      </w:r>
      <w:proofErr w:type="spellEnd"/>
      <w:r>
        <w:t xml:space="preserve"> :=</w:t>
      </w:r>
      <w:proofErr w:type="gramEnd"/>
      <w:r>
        <w:t xml:space="preserve"> </w:t>
      </w:r>
      <w:proofErr w:type="spellStart"/>
      <w:r>
        <w:t>FlipFound</w:t>
      </w:r>
      <w:proofErr w:type="spellEnd"/>
      <w:r>
        <w:t>;</w:t>
      </w:r>
    </w:p>
    <w:p w:rsidR="00CD7839" w:rsidRDefault="00CD7839" w:rsidP="00CD7839">
      <w:r>
        <w:t xml:space="preserve">    End;</w:t>
      </w:r>
    </w:p>
    <w:p w:rsidR="00CD7839" w:rsidRDefault="00CD7839" w:rsidP="00CD7839"/>
    <w:p w:rsidR="00CD7839" w:rsidRDefault="00CD7839" w:rsidP="00CD7839">
      <w:r>
        <w:t xml:space="preserve">  Procedure </w:t>
      </w:r>
      <w:proofErr w:type="spellStart"/>
      <w:proofErr w:type="gramStart"/>
      <w:r>
        <w:t>FlipOpponentPiecesInOneDirection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Board : </w:t>
      </w:r>
      <w:proofErr w:type="spellStart"/>
      <w:r>
        <w:t>TBoard</w:t>
      </w:r>
      <w:proofErr w:type="spellEnd"/>
      <w:r>
        <w:t>;</w:t>
      </w:r>
    </w:p>
    <w:p w:rsidR="00CD7839" w:rsidRDefault="00CD7839" w:rsidP="00CD7839">
      <w:r>
        <w:t xml:space="preserve">    </w:t>
      </w:r>
      <w:proofErr w:type="spellStart"/>
      <w:r>
        <w:t>BoardSize</w:t>
      </w:r>
      <w:proofErr w:type="spellEnd"/>
      <w:r>
        <w:t xml:space="preserve">, </w:t>
      </w:r>
      <w:proofErr w:type="spellStart"/>
      <w:r>
        <w:t>StartRow</w:t>
      </w:r>
      <w:proofErr w:type="spellEnd"/>
      <w:r>
        <w:t xml:space="preserve">, </w:t>
      </w:r>
      <w:proofErr w:type="spellStart"/>
      <w:r>
        <w:t>StartColumn</w:t>
      </w:r>
      <w:proofErr w:type="spellEnd"/>
      <w:r>
        <w:t xml:space="preserve">, </w:t>
      </w:r>
      <w:proofErr w:type="spellStart"/>
      <w:r>
        <w:t>RowDirection</w:t>
      </w:r>
      <w:proofErr w:type="spellEnd"/>
      <w:r>
        <w:t xml:space="preserve">, </w:t>
      </w:r>
      <w:proofErr w:type="spellStart"/>
      <w:proofErr w:type="gramStart"/>
      <w:r>
        <w:t>ColumnDirection</w:t>
      </w:r>
      <w:proofErr w:type="spellEnd"/>
      <w:r>
        <w:t xml:space="preserve"> :</w:t>
      </w:r>
      <w:proofErr w:type="gramEnd"/>
      <w:r>
        <w:t xml:space="preserve"> Integer);</w:t>
      </w:r>
    </w:p>
    <w:p w:rsidR="00CD7839" w:rsidRDefault="00CD7839" w:rsidP="00CD7839">
      <w:r>
        <w:t xml:space="preserve">    </w:t>
      </w:r>
      <w:proofErr w:type="spellStart"/>
      <w:r>
        <w:t>Var</w:t>
      </w:r>
      <w:proofErr w:type="spellEnd"/>
    </w:p>
    <w:p w:rsidR="00CD7839" w:rsidRDefault="00CD7839" w:rsidP="00CD7839">
      <w:r>
        <w:t xml:space="preserve">      </w:t>
      </w:r>
      <w:proofErr w:type="spellStart"/>
      <w:proofErr w:type="gramStart"/>
      <w:r>
        <w:t>RowCount</w:t>
      </w:r>
      <w:proofErr w:type="spellEnd"/>
      <w:r>
        <w:t xml:space="preserve"> :</w:t>
      </w:r>
      <w:proofErr w:type="gramEnd"/>
      <w:r>
        <w:t xml:space="preserve"> Integer;</w:t>
      </w:r>
    </w:p>
    <w:p w:rsidR="00CD7839" w:rsidRDefault="00CD7839" w:rsidP="00CD7839">
      <w:r>
        <w:t xml:space="preserve">      </w:t>
      </w:r>
      <w:proofErr w:type="spellStart"/>
      <w:proofErr w:type="gramStart"/>
      <w:r>
        <w:t>ColumnCount</w:t>
      </w:r>
      <w:proofErr w:type="spellEnd"/>
      <w:r>
        <w:t xml:space="preserve"> :</w:t>
      </w:r>
      <w:proofErr w:type="gramEnd"/>
      <w:r>
        <w:t xml:space="preserve"> Integer;</w:t>
      </w:r>
    </w:p>
    <w:p w:rsidR="00CD7839" w:rsidRDefault="00CD7839" w:rsidP="00CD7839">
      <w:r>
        <w:t xml:space="preserve">      </w:t>
      </w:r>
      <w:proofErr w:type="spellStart"/>
      <w:proofErr w:type="gramStart"/>
      <w:r>
        <w:t>FlipFound</w:t>
      </w:r>
      <w:proofErr w:type="spellEnd"/>
      <w:r>
        <w:t xml:space="preserve"> :</w:t>
      </w:r>
      <w:proofErr w:type="gramEnd"/>
      <w:r>
        <w:t xml:space="preserve"> Boolean;</w:t>
      </w:r>
    </w:p>
    <w:p w:rsidR="00CD7839" w:rsidRDefault="00CD7839" w:rsidP="00CD7839">
      <w:r>
        <w:t xml:space="preserve">    Begin</w:t>
      </w:r>
    </w:p>
    <w:p w:rsidR="00CD7839" w:rsidRDefault="00CD7839" w:rsidP="00CD7839">
      <w:r>
        <w:t xml:space="preserve">      </w:t>
      </w:r>
      <w:proofErr w:type="spellStart"/>
      <w:proofErr w:type="gramStart"/>
      <w:r>
        <w:t>FlipFound</w:t>
      </w:r>
      <w:proofErr w:type="spellEnd"/>
      <w:r>
        <w:t xml:space="preserve"> :=</w:t>
      </w:r>
      <w:proofErr w:type="gramEnd"/>
      <w:r>
        <w:t xml:space="preserve"> </w:t>
      </w:r>
      <w:proofErr w:type="spellStart"/>
      <w:r>
        <w:t>CheckIfThereArePiecesToFlip</w:t>
      </w:r>
      <w:proofErr w:type="spellEnd"/>
      <w:r>
        <w:t xml:space="preserve">(Board, </w:t>
      </w:r>
      <w:proofErr w:type="spellStart"/>
      <w:r>
        <w:t>BoardSize</w:t>
      </w:r>
      <w:proofErr w:type="spellEnd"/>
      <w:r>
        <w:t xml:space="preserve">, </w:t>
      </w:r>
      <w:proofErr w:type="spellStart"/>
      <w:r>
        <w:t>StartRow</w:t>
      </w:r>
      <w:proofErr w:type="spellEnd"/>
      <w:r>
        <w:t xml:space="preserve">, </w:t>
      </w:r>
      <w:proofErr w:type="spellStart"/>
      <w:r>
        <w:t>StartColumn</w:t>
      </w:r>
      <w:proofErr w:type="spellEnd"/>
      <w:r>
        <w:t xml:space="preserve">, </w:t>
      </w:r>
      <w:proofErr w:type="spellStart"/>
      <w:r>
        <w:t>RowDirection</w:t>
      </w:r>
      <w:proofErr w:type="spellEnd"/>
      <w:r>
        <w:t xml:space="preserve">, </w:t>
      </w:r>
      <w:proofErr w:type="spellStart"/>
      <w:r>
        <w:t>ColumnDirection</w:t>
      </w:r>
      <w:proofErr w:type="spellEnd"/>
      <w:r>
        <w:t>);</w:t>
      </w:r>
    </w:p>
    <w:p w:rsidR="00CD7839" w:rsidRDefault="00CD7839" w:rsidP="00CD7839">
      <w:r>
        <w:t xml:space="preserve">      If </w:t>
      </w:r>
      <w:proofErr w:type="spellStart"/>
      <w:r>
        <w:t>FlipFound</w:t>
      </w:r>
      <w:proofErr w:type="spellEnd"/>
    </w:p>
    <w:p w:rsidR="00CD7839" w:rsidRDefault="00CD7839" w:rsidP="00CD7839">
      <w:r>
        <w:t xml:space="preserve">        Then</w:t>
      </w:r>
    </w:p>
    <w:p w:rsidR="00CD7839" w:rsidRDefault="00CD7839" w:rsidP="00CD7839">
      <w:r>
        <w:t xml:space="preserve">          Begin</w:t>
      </w:r>
    </w:p>
    <w:p w:rsidR="00CD7839" w:rsidRDefault="00CD7839" w:rsidP="00CD7839">
      <w:r>
        <w:t xml:space="preserve">            </w:t>
      </w:r>
      <w:proofErr w:type="spellStart"/>
      <w:proofErr w:type="gramStart"/>
      <w:r>
        <w:t>RowCount</w:t>
      </w:r>
      <w:proofErr w:type="spellEnd"/>
      <w:r>
        <w:t xml:space="preserve"> :=</w:t>
      </w:r>
      <w:proofErr w:type="gramEnd"/>
      <w:r>
        <w:t xml:space="preserve"> </w:t>
      </w:r>
      <w:proofErr w:type="spellStart"/>
      <w:r>
        <w:t>StartRow</w:t>
      </w:r>
      <w:proofErr w:type="spellEnd"/>
      <w:r>
        <w:t xml:space="preserve"> + </w:t>
      </w:r>
      <w:proofErr w:type="spellStart"/>
      <w:r>
        <w:t>RowDirection</w:t>
      </w:r>
      <w:proofErr w:type="spellEnd"/>
      <w:r>
        <w:t>;</w:t>
      </w:r>
    </w:p>
    <w:p w:rsidR="00CD7839" w:rsidRDefault="00CD7839" w:rsidP="00CD7839">
      <w:r>
        <w:t xml:space="preserve">            </w:t>
      </w:r>
      <w:proofErr w:type="spellStart"/>
      <w:proofErr w:type="gramStart"/>
      <w:r>
        <w:t>ColumnCount</w:t>
      </w:r>
      <w:proofErr w:type="spellEnd"/>
      <w:r>
        <w:t xml:space="preserve"> :=</w:t>
      </w:r>
      <w:proofErr w:type="gramEnd"/>
      <w:r>
        <w:t xml:space="preserve"> </w:t>
      </w:r>
      <w:proofErr w:type="spellStart"/>
      <w:r>
        <w:t>StartColumn</w:t>
      </w:r>
      <w:proofErr w:type="spellEnd"/>
      <w:r>
        <w:t xml:space="preserve"> + </w:t>
      </w:r>
      <w:proofErr w:type="spellStart"/>
      <w:r>
        <w:t>ColumnDirection</w:t>
      </w:r>
      <w:proofErr w:type="spellEnd"/>
      <w:r>
        <w:t>;</w:t>
      </w:r>
    </w:p>
    <w:p w:rsidR="00CD7839" w:rsidRDefault="00CD7839" w:rsidP="00CD7839">
      <w:r>
        <w:t xml:space="preserve">            While (</w:t>
      </w:r>
      <w:proofErr w:type="gramStart"/>
      <w:r>
        <w:t>Board[</w:t>
      </w:r>
      <w:proofErr w:type="spellStart"/>
      <w:proofErr w:type="gramEnd"/>
      <w:r>
        <w:t>RowCount</w:t>
      </w:r>
      <w:proofErr w:type="spellEnd"/>
      <w:r>
        <w:t xml:space="preserve">, </w:t>
      </w:r>
      <w:proofErr w:type="spellStart"/>
      <w:r>
        <w:t>ColumnCount</w:t>
      </w:r>
      <w:proofErr w:type="spellEnd"/>
      <w:r>
        <w:t>] &lt;&gt; ' ') And (Board[</w:t>
      </w:r>
      <w:proofErr w:type="spellStart"/>
      <w:r>
        <w:t>RowCount</w:t>
      </w:r>
      <w:proofErr w:type="spellEnd"/>
      <w:r>
        <w:t xml:space="preserve">, </w:t>
      </w:r>
      <w:proofErr w:type="spellStart"/>
      <w:r>
        <w:t>ColumnCount</w:t>
      </w:r>
      <w:proofErr w:type="spellEnd"/>
      <w:r>
        <w:t>] &lt;&gt; Board[</w:t>
      </w:r>
      <w:proofErr w:type="spellStart"/>
      <w:r>
        <w:t>StartRow</w:t>
      </w:r>
      <w:proofErr w:type="spellEnd"/>
      <w:r>
        <w:t xml:space="preserve">, </w:t>
      </w:r>
      <w:proofErr w:type="spellStart"/>
      <w:r>
        <w:t>StartColumn</w:t>
      </w:r>
      <w:proofErr w:type="spellEnd"/>
      <w:r>
        <w:t>])</w:t>
      </w:r>
    </w:p>
    <w:p w:rsidR="00CD7839" w:rsidRDefault="00CD7839" w:rsidP="00CD7839">
      <w:r>
        <w:t xml:space="preserve">              Do</w:t>
      </w:r>
    </w:p>
    <w:p w:rsidR="00CD7839" w:rsidRDefault="00CD7839" w:rsidP="00CD7839">
      <w:r>
        <w:t xml:space="preserve">                Begin</w:t>
      </w:r>
    </w:p>
    <w:p w:rsidR="00CD7839" w:rsidRDefault="00CD7839" w:rsidP="00CD7839">
      <w:r>
        <w:t xml:space="preserve">                  If </w:t>
      </w:r>
      <w:proofErr w:type="gramStart"/>
      <w:r>
        <w:t>Board[</w:t>
      </w:r>
      <w:proofErr w:type="spellStart"/>
      <w:proofErr w:type="gramEnd"/>
      <w:r>
        <w:t>RowCount</w:t>
      </w:r>
      <w:proofErr w:type="spellEnd"/>
      <w:r>
        <w:t xml:space="preserve">, </w:t>
      </w:r>
      <w:proofErr w:type="spellStart"/>
      <w:r>
        <w:t>ColumnCount</w:t>
      </w:r>
      <w:proofErr w:type="spellEnd"/>
      <w:r>
        <w:t>] = 'H'</w:t>
      </w:r>
    </w:p>
    <w:p w:rsidR="00CD7839" w:rsidRDefault="00CD7839" w:rsidP="00CD7839">
      <w:r>
        <w:t xml:space="preserve">                    Then </w:t>
      </w:r>
      <w:proofErr w:type="gramStart"/>
      <w:r>
        <w:t>Board[</w:t>
      </w:r>
      <w:proofErr w:type="spellStart"/>
      <w:proofErr w:type="gramEnd"/>
      <w:r>
        <w:t>RowCount</w:t>
      </w:r>
      <w:proofErr w:type="spellEnd"/>
      <w:r>
        <w:t xml:space="preserve">, </w:t>
      </w:r>
      <w:proofErr w:type="spellStart"/>
      <w:r>
        <w:t>ColumnCount</w:t>
      </w:r>
      <w:proofErr w:type="spellEnd"/>
      <w:r>
        <w:t>] := 'C'</w:t>
      </w:r>
    </w:p>
    <w:p w:rsidR="00CD7839" w:rsidRDefault="00CD7839" w:rsidP="00CD7839">
      <w:r>
        <w:t xml:space="preserve">                    Else </w:t>
      </w:r>
      <w:proofErr w:type="gramStart"/>
      <w:r>
        <w:t>Board[</w:t>
      </w:r>
      <w:proofErr w:type="spellStart"/>
      <w:proofErr w:type="gramEnd"/>
      <w:r>
        <w:t>RowCount</w:t>
      </w:r>
      <w:proofErr w:type="spellEnd"/>
      <w:r>
        <w:t xml:space="preserve">, </w:t>
      </w:r>
      <w:proofErr w:type="spellStart"/>
      <w:r>
        <w:t>ColumnCount</w:t>
      </w:r>
      <w:proofErr w:type="spellEnd"/>
      <w:r>
        <w:t>] := 'H';</w:t>
      </w:r>
    </w:p>
    <w:p w:rsidR="00CD7839" w:rsidRDefault="00CD7839" w:rsidP="00CD7839">
      <w:r>
        <w:t xml:space="preserve">                  </w:t>
      </w:r>
      <w:proofErr w:type="spellStart"/>
      <w:proofErr w:type="gramStart"/>
      <w:r>
        <w:t>RowCount</w:t>
      </w:r>
      <w:proofErr w:type="spellEnd"/>
      <w:r>
        <w:t xml:space="preserve"> :=</w:t>
      </w:r>
      <w:proofErr w:type="gramEnd"/>
      <w:r>
        <w:t xml:space="preserve"> </w:t>
      </w:r>
      <w:proofErr w:type="spellStart"/>
      <w:r>
        <w:t>RowCount</w:t>
      </w:r>
      <w:proofErr w:type="spellEnd"/>
      <w:r>
        <w:t xml:space="preserve"> + </w:t>
      </w:r>
      <w:proofErr w:type="spellStart"/>
      <w:r>
        <w:t>RowDirection</w:t>
      </w:r>
      <w:proofErr w:type="spellEnd"/>
      <w:r>
        <w:t>;</w:t>
      </w:r>
    </w:p>
    <w:p w:rsidR="00CD7839" w:rsidRDefault="00CD7839" w:rsidP="00CD7839">
      <w:r>
        <w:t xml:space="preserve">                  </w:t>
      </w:r>
      <w:proofErr w:type="spellStart"/>
      <w:proofErr w:type="gramStart"/>
      <w:r>
        <w:t>ColumnCount</w:t>
      </w:r>
      <w:proofErr w:type="spellEnd"/>
      <w:r>
        <w:t xml:space="preserve"> :=</w:t>
      </w:r>
      <w:proofErr w:type="gramEnd"/>
      <w:r>
        <w:t xml:space="preserve"> </w:t>
      </w:r>
      <w:proofErr w:type="spellStart"/>
      <w:r>
        <w:t>ColumnCount</w:t>
      </w:r>
      <w:proofErr w:type="spellEnd"/>
      <w:r>
        <w:t xml:space="preserve"> + </w:t>
      </w:r>
      <w:proofErr w:type="spellStart"/>
      <w:r>
        <w:t>ColumnDirection</w:t>
      </w:r>
      <w:proofErr w:type="spellEnd"/>
      <w:r>
        <w:t>;</w:t>
      </w:r>
    </w:p>
    <w:p w:rsidR="00CD7839" w:rsidRDefault="00CD7839" w:rsidP="00CD7839">
      <w:r>
        <w:t xml:space="preserve">                End;</w:t>
      </w:r>
    </w:p>
    <w:p w:rsidR="00CD7839" w:rsidRDefault="00CD7839" w:rsidP="00CD7839">
      <w:r>
        <w:t xml:space="preserve">          End;</w:t>
      </w:r>
    </w:p>
    <w:p w:rsidR="00CD7839" w:rsidRDefault="00CD7839" w:rsidP="00CD7839">
      <w:r>
        <w:t xml:space="preserve">    End;</w:t>
      </w:r>
    </w:p>
    <w:p w:rsidR="00CD7839" w:rsidRDefault="00CD7839" w:rsidP="00CD7839"/>
    <w:p w:rsidR="00FC66AF" w:rsidRDefault="00FC66AF" w:rsidP="00CD7839"/>
    <w:p w:rsidR="00FC66AF" w:rsidRDefault="00FC66AF" w:rsidP="00CD7839"/>
    <w:p w:rsidR="00FC66AF" w:rsidRDefault="00FC66AF" w:rsidP="00CD7839"/>
    <w:p w:rsidR="00FC66AF" w:rsidRDefault="00FC66AF" w:rsidP="00CD7839"/>
    <w:p w:rsidR="00FC66AF" w:rsidRDefault="00FC66AF" w:rsidP="00CD7839"/>
    <w:p w:rsidR="00CD7839" w:rsidRDefault="00CD7839" w:rsidP="00CD7839">
      <w:r>
        <w:lastRenderedPageBreak/>
        <w:t xml:space="preserve">  Procedure </w:t>
      </w:r>
      <w:proofErr w:type="spellStart"/>
      <w:proofErr w:type="gramStart"/>
      <w:r>
        <w:t>MakeMove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Board : </w:t>
      </w:r>
      <w:proofErr w:type="spellStart"/>
      <w:r>
        <w:t>TBoard</w:t>
      </w:r>
      <w:proofErr w:type="spellEnd"/>
      <w:r>
        <w:t xml:space="preserve">; </w:t>
      </w:r>
      <w:proofErr w:type="spellStart"/>
      <w:r>
        <w:t>BoardSize</w:t>
      </w:r>
      <w:proofErr w:type="spellEnd"/>
      <w:r>
        <w:t xml:space="preserve">, Move : Integer; </w:t>
      </w:r>
      <w:proofErr w:type="spellStart"/>
      <w:r>
        <w:t>HumanPlayersTurn</w:t>
      </w:r>
      <w:proofErr w:type="spellEnd"/>
      <w:r>
        <w:t xml:space="preserve"> : Boolean);</w:t>
      </w:r>
    </w:p>
    <w:p w:rsidR="00CD7839" w:rsidRDefault="00CD7839" w:rsidP="00CD7839">
      <w:r>
        <w:t xml:space="preserve">    </w:t>
      </w:r>
      <w:proofErr w:type="spellStart"/>
      <w:r>
        <w:t>Var</w:t>
      </w:r>
      <w:proofErr w:type="spellEnd"/>
    </w:p>
    <w:p w:rsidR="00CD7839" w:rsidRDefault="00CD7839" w:rsidP="00CD7839">
      <w:r>
        <w:t xml:space="preserve">      </w:t>
      </w:r>
      <w:proofErr w:type="gramStart"/>
      <w:r>
        <w:t>Row :</w:t>
      </w:r>
      <w:proofErr w:type="gramEnd"/>
      <w:r>
        <w:t xml:space="preserve"> Integer;</w:t>
      </w:r>
    </w:p>
    <w:p w:rsidR="00CD7839" w:rsidRDefault="00CD7839" w:rsidP="00CD7839">
      <w:r>
        <w:t xml:space="preserve">      </w:t>
      </w:r>
      <w:proofErr w:type="gramStart"/>
      <w:r>
        <w:t>Column :</w:t>
      </w:r>
      <w:proofErr w:type="gramEnd"/>
      <w:r>
        <w:t xml:space="preserve"> Integer;</w:t>
      </w:r>
    </w:p>
    <w:p w:rsidR="00CD7839" w:rsidRDefault="00CD7839" w:rsidP="00CD7839">
      <w:r>
        <w:t xml:space="preserve">    Begin</w:t>
      </w:r>
    </w:p>
    <w:p w:rsidR="00CD7839" w:rsidRDefault="00CD7839" w:rsidP="00CD7839">
      <w:r>
        <w:t xml:space="preserve">      </w:t>
      </w:r>
      <w:proofErr w:type="gramStart"/>
      <w:r>
        <w:t>Row :=</w:t>
      </w:r>
      <w:proofErr w:type="gramEnd"/>
      <w:r>
        <w:t xml:space="preserve"> Move Mod 10;</w:t>
      </w:r>
    </w:p>
    <w:p w:rsidR="00CD7839" w:rsidRDefault="00CD7839" w:rsidP="00CD7839">
      <w:r>
        <w:t xml:space="preserve">      </w:t>
      </w:r>
      <w:proofErr w:type="gramStart"/>
      <w:r>
        <w:t>Column :=</w:t>
      </w:r>
      <w:proofErr w:type="gramEnd"/>
      <w:r>
        <w:t xml:space="preserve"> Move </w:t>
      </w:r>
      <w:proofErr w:type="spellStart"/>
      <w:r>
        <w:t>Div</w:t>
      </w:r>
      <w:proofErr w:type="spellEnd"/>
      <w:r>
        <w:t xml:space="preserve"> 10;</w:t>
      </w:r>
    </w:p>
    <w:p w:rsidR="00CD7839" w:rsidRDefault="00CD7839" w:rsidP="00CD7839">
      <w:r>
        <w:t xml:space="preserve">      If </w:t>
      </w:r>
      <w:proofErr w:type="spellStart"/>
      <w:r>
        <w:t>HumanPlayersTurn</w:t>
      </w:r>
      <w:proofErr w:type="spellEnd"/>
    </w:p>
    <w:p w:rsidR="00CD7839" w:rsidRDefault="00CD7839" w:rsidP="00CD7839">
      <w:r>
        <w:t xml:space="preserve">        Then </w:t>
      </w:r>
      <w:proofErr w:type="gramStart"/>
      <w:r>
        <w:t>Board[</w:t>
      </w:r>
      <w:proofErr w:type="gramEnd"/>
      <w:r>
        <w:t>Row, Column] := 'H'</w:t>
      </w:r>
    </w:p>
    <w:p w:rsidR="00CD7839" w:rsidRDefault="00CD7839" w:rsidP="00CD7839">
      <w:r>
        <w:t xml:space="preserve">        Else </w:t>
      </w:r>
      <w:proofErr w:type="gramStart"/>
      <w:r>
        <w:t>Board[</w:t>
      </w:r>
      <w:proofErr w:type="gramEnd"/>
      <w:r>
        <w:t>Row, Column] := 'C';</w:t>
      </w:r>
    </w:p>
    <w:p w:rsidR="00CD7839" w:rsidRDefault="00CD7839" w:rsidP="00CD7839">
      <w:r>
        <w:t xml:space="preserve">      </w:t>
      </w:r>
      <w:proofErr w:type="spellStart"/>
      <w:proofErr w:type="gramStart"/>
      <w:r>
        <w:t>FlipOpponentPiecesInOneDirection</w:t>
      </w:r>
      <w:proofErr w:type="spellEnd"/>
      <w:r>
        <w:t>(</w:t>
      </w:r>
      <w:proofErr w:type="gramEnd"/>
      <w:r>
        <w:t xml:space="preserve">Board, </w:t>
      </w:r>
      <w:proofErr w:type="spellStart"/>
      <w:r>
        <w:t>BoardSize</w:t>
      </w:r>
      <w:proofErr w:type="spellEnd"/>
      <w:r>
        <w:t>, Row, Column, 1, 0);</w:t>
      </w:r>
    </w:p>
    <w:p w:rsidR="00CD7839" w:rsidRDefault="00CD7839" w:rsidP="00CD7839">
      <w:r>
        <w:t xml:space="preserve">      </w:t>
      </w:r>
      <w:proofErr w:type="spellStart"/>
      <w:proofErr w:type="gramStart"/>
      <w:r>
        <w:t>FlipOpponentPiecesInOneDirection</w:t>
      </w:r>
      <w:proofErr w:type="spellEnd"/>
      <w:r>
        <w:t>(</w:t>
      </w:r>
      <w:proofErr w:type="gramEnd"/>
      <w:r>
        <w:t xml:space="preserve">Board, </w:t>
      </w:r>
      <w:proofErr w:type="spellStart"/>
      <w:r>
        <w:t>BoardSize</w:t>
      </w:r>
      <w:proofErr w:type="spellEnd"/>
      <w:r>
        <w:t>, Row, Column, -1, 0);</w:t>
      </w:r>
    </w:p>
    <w:p w:rsidR="00CD7839" w:rsidRDefault="00CD7839" w:rsidP="00CD7839">
      <w:r>
        <w:t xml:space="preserve">      </w:t>
      </w:r>
      <w:proofErr w:type="spellStart"/>
      <w:proofErr w:type="gramStart"/>
      <w:r>
        <w:t>FlipOpponentPiecesInOneDirection</w:t>
      </w:r>
      <w:proofErr w:type="spellEnd"/>
      <w:r>
        <w:t>(</w:t>
      </w:r>
      <w:proofErr w:type="gramEnd"/>
      <w:r>
        <w:t xml:space="preserve">Board, </w:t>
      </w:r>
      <w:proofErr w:type="spellStart"/>
      <w:r>
        <w:t>BoardSize</w:t>
      </w:r>
      <w:proofErr w:type="spellEnd"/>
      <w:r>
        <w:t>, Row, Column, 0, 1);</w:t>
      </w:r>
    </w:p>
    <w:p w:rsidR="00CD7839" w:rsidRDefault="00CD7839" w:rsidP="00CD7839">
      <w:r>
        <w:t xml:space="preserve">      </w:t>
      </w:r>
      <w:proofErr w:type="spellStart"/>
      <w:proofErr w:type="gramStart"/>
      <w:r>
        <w:t>FlipOpponentPiecesInOneDirection</w:t>
      </w:r>
      <w:proofErr w:type="spellEnd"/>
      <w:r>
        <w:t>(</w:t>
      </w:r>
      <w:proofErr w:type="gramEnd"/>
      <w:r>
        <w:t xml:space="preserve">Board, </w:t>
      </w:r>
      <w:proofErr w:type="spellStart"/>
      <w:r>
        <w:t>BoardSize</w:t>
      </w:r>
      <w:proofErr w:type="spellEnd"/>
      <w:r>
        <w:t>, Row, Column, 0, -1);</w:t>
      </w:r>
    </w:p>
    <w:p w:rsidR="00CD7839" w:rsidRDefault="00CD7839" w:rsidP="00CD7839">
      <w:r>
        <w:t xml:space="preserve">    End;</w:t>
      </w:r>
    </w:p>
    <w:p w:rsidR="00CD7839" w:rsidRDefault="00CD7839" w:rsidP="00CD7839"/>
    <w:p w:rsidR="00CD7839" w:rsidRDefault="00CD7839" w:rsidP="00CD7839">
      <w:r>
        <w:t xml:space="preserve">  Procedure </w:t>
      </w:r>
      <w:proofErr w:type="spellStart"/>
      <w:proofErr w:type="gramStart"/>
      <w:r>
        <w:t>PrintLine</w:t>
      </w:r>
      <w:proofErr w:type="spellEnd"/>
      <w:r>
        <w:t>(</w:t>
      </w:r>
      <w:proofErr w:type="spellStart"/>
      <w:proofErr w:type="gramEnd"/>
      <w:r>
        <w:t>BoardSize</w:t>
      </w:r>
      <w:proofErr w:type="spellEnd"/>
      <w:r>
        <w:t xml:space="preserve"> : Integer);</w:t>
      </w:r>
    </w:p>
    <w:p w:rsidR="00CD7839" w:rsidRDefault="00CD7839" w:rsidP="00CD7839">
      <w:r>
        <w:t xml:space="preserve">    </w:t>
      </w:r>
      <w:proofErr w:type="spellStart"/>
      <w:r>
        <w:t>Var</w:t>
      </w:r>
      <w:proofErr w:type="spellEnd"/>
    </w:p>
    <w:p w:rsidR="00CD7839" w:rsidRDefault="00CD7839" w:rsidP="00CD7839">
      <w:r>
        <w:t xml:space="preserve">      </w:t>
      </w:r>
      <w:proofErr w:type="gramStart"/>
      <w:r>
        <w:t>Count :</w:t>
      </w:r>
      <w:proofErr w:type="gramEnd"/>
      <w:r>
        <w:t xml:space="preserve"> Integer;</w:t>
      </w:r>
    </w:p>
    <w:p w:rsidR="00CD7839" w:rsidRDefault="00CD7839" w:rsidP="00CD7839">
      <w:r>
        <w:t xml:space="preserve">    Begin</w:t>
      </w:r>
    </w:p>
    <w:p w:rsidR="00CD7839" w:rsidRDefault="00CD7839" w:rsidP="00CD7839">
      <w:r>
        <w:t xml:space="preserve">      </w:t>
      </w:r>
      <w:proofErr w:type="gramStart"/>
      <w:r>
        <w:t>Write(</w:t>
      </w:r>
      <w:proofErr w:type="gramEnd"/>
      <w:r>
        <w:t>'   ');</w:t>
      </w:r>
    </w:p>
    <w:p w:rsidR="00CD7839" w:rsidRDefault="00CD7839" w:rsidP="00CD7839">
      <w:r>
        <w:t xml:space="preserve">      For </w:t>
      </w:r>
      <w:proofErr w:type="gramStart"/>
      <w:r>
        <w:t>Count :=</w:t>
      </w:r>
      <w:proofErr w:type="gramEnd"/>
      <w:r>
        <w:t xml:space="preserve"> 1 To </w:t>
      </w:r>
      <w:proofErr w:type="spellStart"/>
      <w:r>
        <w:t>BoardSize</w:t>
      </w:r>
      <w:proofErr w:type="spellEnd"/>
      <w:r>
        <w:t xml:space="preserve"> * 2 - 1</w:t>
      </w:r>
    </w:p>
    <w:p w:rsidR="00CD7839" w:rsidRDefault="00CD7839" w:rsidP="00CD7839">
      <w:r>
        <w:t xml:space="preserve">        Do </w:t>
      </w:r>
      <w:proofErr w:type="gramStart"/>
      <w:r>
        <w:t>Write(</w:t>
      </w:r>
      <w:proofErr w:type="gramEnd"/>
      <w:r>
        <w:t>'_');</w:t>
      </w:r>
    </w:p>
    <w:p w:rsidR="00CD7839" w:rsidRDefault="00CD7839" w:rsidP="00CD7839">
      <w:r>
        <w:t xml:space="preserve">      </w:t>
      </w:r>
      <w:proofErr w:type="spellStart"/>
      <w:r>
        <w:t>Writeln</w:t>
      </w:r>
      <w:proofErr w:type="spellEnd"/>
      <w:r>
        <w:t>;</w:t>
      </w:r>
    </w:p>
    <w:p w:rsidR="00CD7839" w:rsidRDefault="00CD7839" w:rsidP="00CD7839">
      <w:r>
        <w:t xml:space="preserve">    End;</w:t>
      </w:r>
    </w:p>
    <w:p w:rsidR="00CD7839" w:rsidRDefault="00CD7839" w:rsidP="00CD7839"/>
    <w:p w:rsidR="00FC66AF" w:rsidRDefault="00FC66AF" w:rsidP="00CD7839"/>
    <w:p w:rsidR="00FC66AF" w:rsidRDefault="00FC66AF" w:rsidP="00CD7839"/>
    <w:p w:rsidR="00FC66AF" w:rsidRDefault="00FC66AF" w:rsidP="00CD7839"/>
    <w:p w:rsidR="00FC66AF" w:rsidRDefault="00FC66AF" w:rsidP="00CD7839"/>
    <w:p w:rsidR="00FC66AF" w:rsidRDefault="00FC66AF" w:rsidP="00CD7839"/>
    <w:p w:rsidR="00FC66AF" w:rsidRDefault="00FC66AF" w:rsidP="00CD7839"/>
    <w:p w:rsidR="00FC66AF" w:rsidRDefault="00FC66AF" w:rsidP="00CD7839"/>
    <w:p w:rsidR="00FC66AF" w:rsidRDefault="00FC66AF" w:rsidP="00CD7839"/>
    <w:p w:rsidR="00FC66AF" w:rsidRDefault="00FC66AF" w:rsidP="00CD7839"/>
    <w:p w:rsidR="00FC66AF" w:rsidRDefault="00FC66AF" w:rsidP="00CD7839"/>
    <w:p w:rsidR="00FC66AF" w:rsidRDefault="00FC66AF" w:rsidP="00CD7839"/>
    <w:p w:rsidR="00FC66AF" w:rsidRDefault="00FC66AF" w:rsidP="00CD7839"/>
    <w:p w:rsidR="00FC66AF" w:rsidRDefault="00FC66AF" w:rsidP="00CD7839"/>
    <w:p w:rsidR="00FC66AF" w:rsidRDefault="00FC66AF" w:rsidP="00CD7839"/>
    <w:p w:rsidR="00FC66AF" w:rsidRDefault="00FC66AF" w:rsidP="00CD7839"/>
    <w:p w:rsidR="00FC66AF" w:rsidRDefault="00FC66AF" w:rsidP="00CD7839"/>
    <w:p w:rsidR="00FC66AF" w:rsidRDefault="00FC66AF" w:rsidP="00CD7839"/>
    <w:p w:rsidR="00FC66AF" w:rsidRDefault="00FC66AF" w:rsidP="00CD7839"/>
    <w:p w:rsidR="00FC66AF" w:rsidRDefault="00FC66AF" w:rsidP="00CD7839"/>
    <w:p w:rsidR="00FC66AF" w:rsidRDefault="00FC66AF" w:rsidP="00CD7839"/>
    <w:p w:rsidR="00FC66AF" w:rsidRDefault="00FC66AF" w:rsidP="00CD7839"/>
    <w:p w:rsidR="00FC66AF" w:rsidRDefault="00FC66AF" w:rsidP="00CD7839"/>
    <w:p w:rsidR="00FC66AF" w:rsidRDefault="00FC66AF" w:rsidP="00CD7839"/>
    <w:p w:rsidR="00CD7839" w:rsidRDefault="00CD7839" w:rsidP="00CD7839">
      <w:r>
        <w:lastRenderedPageBreak/>
        <w:t xml:space="preserve">  Procedure </w:t>
      </w:r>
      <w:proofErr w:type="spellStart"/>
      <w:proofErr w:type="gramStart"/>
      <w:r>
        <w:t>DisplayGameBoard</w:t>
      </w:r>
      <w:proofErr w:type="spellEnd"/>
      <w:r>
        <w:t>(</w:t>
      </w:r>
      <w:proofErr w:type="gramEnd"/>
      <w:r>
        <w:t xml:space="preserve">Board : </w:t>
      </w:r>
      <w:proofErr w:type="spellStart"/>
      <w:r>
        <w:t>TBoard</w:t>
      </w:r>
      <w:proofErr w:type="spellEnd"/>
      <w:r>
        <w:t xml:space="preserve">; </w:t>
      </w:r>
      <w:proofErr w:type="spellStart"/>
      <w:r>
        <w:t>BoardSize</w:t>
      </w:r>
      <w:proofErr w:type="spellEnd"/>
      <w:r>
        <w:t xml:space="preserve"> : Integer);</w:t>
      </w:r>
    </w:p>
    <w:p w:rsidR="00CD7839" w:rsidRDefault="00CD7839" w:rsidP="00CD7839">
      <w:r>
        <w:t xml:space="preserve">    </w:t>
      </w:r>
      <w:proofErr w:type="spellStart"/>
      <w:r>
        <w:t>Var</w:t>
      </w:r>
      <w:proofErr w:type="spellEnd"/>
    </w:p>
    <w:p w:rsidR="00CD7839" w:rsidRDefault="00CD7839" w:rsidP="00CD7839">
      <w:r>
        <w:t xml:space="preserve">      </w:t>
      </w:r>
      <w:proofErr w:type="gramStart"/>
      <w:r>
        <w:t>Row :</w:t>
      </w:r>
      <w:proofErr w:type="gramEnd"/>
      <w:r>
        <w:t xml:space="preserve"> Integer;</w:t>
      </w:r>
    </w:p>
    <w:p w:rsidR="00CD7839" w:rsidRDefault="00CD7839" w:rsidP="00CD7839">
      <w:r>
        <w:t xml:space="preserve">      </w:t>
      </w:r>
      <w:proofErr w:type="gramStart"/>
      <w:r>
        <w:t>Column :</w:t>
      </w:r>
      <w:proofErr w:type="gramEnd"/>
      <w:r>
        <w:t xml:space="preserve"> Integer;</w:t>
      </w:r>
    </w:p>
    <w:p w:rsidR="00CD7839" w:rsidRDefault="00CD7839" w:rsidP="00CD7839">
      <w:r>
        <w:t xml:space="preserve">    Begin</w:t>
      </w:r>
    </w:p>
    <w:p w:rsidR="00CD7839" w:rsidRDefault="00CD7839" w:rsidP="00CD7839">
      <w:r>
        <w:t xml:space="preserve">      </w:t>
      </w:r>
      <w:proofErr w:type="spellStart"/>
      <w:r>
        <w:t>Writeln</w:t>
      </w:r>
      <w:proofErr w:type="spellEnd"/>
      <w:r>
        <w:t>;</w:t>
      </w:r>
    </w:p>
    <w:p w:rsidR="00CD7839" w:rsidRDefault="00CD7839" w:rsidP="00CD7839">
      <w:r>
        <w:t xml:space="preserve">      </w:t>
      </w:r>
      <w:proofErr w:type="gramStart"/>
      <w:r>
        <w:t>Write(</w:t>
      </w:r>
      <w:proofErr w:type="gramEnd"/>
      <w:r>
        <w:t>'  ');</w:t>
      </w:r>
    </w:p>
    <w:p w:rsidR="00CD7839" w:rsidRDefault="00CD7839" w:rsidP="00CD7839">
      <w:r>
        <w:t xml:space="preserve">      For </w:t>
      </w:r>
      <w:proofErr w:type="gramStart"/>
      <w:r>
        <w:t>Column :=</w:t>
      </w:r>
      <w:proofErr w:type="gramEnd"/>
      <w:r>
        <w:t xml:space="preserve"> 1 To </w:t>
      </w:r>
      <w:proofErr w:type="spellStart"/>
      <w:r>
        <w:t>BoardSize</w:t>
      </w:r>
      <w:proofErr w:type="spellEnd"/>
      <w:r>
        <w:t xml:space="preserve"> </w:t>
      </w:r>
    </w:p>
    <w:p w:rsidR="00CD7839" w:rsidRDefault="00CD7839" w:rsidP="00CD7839">
      <w:r>
        <w:t xml:space="preserve">        Do</w:t>
      </w:r>
    </w:p>
    <w:p w:rsidR="00CD7839" w:rsidRDefault="00CD7839" w:rsidP="00CD7839">
      <w:r>
        <w:t xml:space="preserve">          Begin</w:t>
      </w:r>
    </w:p>
    <w:p w:rsidR="00CD7839" w:rsidRDefault="00CD7839" w:rsidP="00CD7839">
      <w:r>
        <w:t xml:space="preserve">            </w:t>
      </w:r>
      <w:proofErr w:type="gramStart"/>
      <w:r>
        <w:t>Write(</w:t>
      </w:r>
      <w:proofErr w:type="gramEnd"/>
      <w:r>
        <w:t>' ');</w:t>
      </w:r>
    </w:p>
    <w:p w:rsidR="00CD7839" w:rsidRDefault="00CD7839" w:rsidP="00CD7839">
      <w:r>
        <w:t xml:space="preserve">            </w:t>
      </w:r>
      <w:proofErr w:type="gramStart"/>
      <w:r>
        <w:t>Write(</w:t>
      </w:r>
      <w:proofErr w:type="gramEnd"/>
      <w:r>
        <w:t>Column);</w:t>
      </w:r>
    </w:p>
    <w:p w:rsidR="00CD7839" w:rsidRDefault="00CD7839" w:rsidP="00CD7839">
      <w:r>
        <w:t xml:space="preserve">          End;</w:t>
      </w:r>
    </w:p>
    <w:p w:rsidR="00CD7839" w:rsidRDefault="00CD7839" w:rsidP="00CD7839">
      <w:r>
        <w:t xml:space="preserve">      </w:t>
      </w:r>
      <w:proofErr w:type="spellStart"/>
      <w:r>
        <w:t>Writeln</w:t>
      </w:r>
      <w:proofErr w:type="spellEnd"/>
      <w:r>
        <w:t>;</w:t>
      </w:r>
    </w:p>
    <w:p w:rsidR="00CD7839" w:rsidRDefault="00CD7839" w:rsidP="00CD7839">
      <w:r>
        <w:t xml:space="preserve">      </w:t>
      </w:r>
      <w:proofErr w:type="spellStart"/>
      <w:proofErr w:type="gramStart"/>
      <w:r>
        <w:t>PrintLine</w:t>
      </w:r>
      <w:proofErr w:type="spellEnd"/>
      <w:r>
        <w:t>(</w:t>
      </w:r>
      <w:proofErr w:type="spellStart"/>
      <w:proofErr w:type="gramEnd"/>
      <w:r>
        <w:t>BoardSize</w:t>
      </w:r>
      <w:proofErr w:type="spellEnd"/>
      <w:r>
        <w:t>);</w:t>
      </w:r>
    </w:p>
    <w:p w:rsidR="00CD7839" w:rsidRDefault="00CD7839" w:rsidP="00CD7839">
      <w:r>
        <w:t xml:space="preserve">      For </w:t>
      </w:r>
      <w:proofErr w:type="gramStart"/>
      <w:r>
        <w:t>Row :=</w:t>
      </w:r>
      <w:proofErr w:type="gramEnd"/>
      <w:r>
        <w:t xml:space="preserve"> 1 To </w:t>
      </w:r>
      <w:proofErr w:type="spellStart"/>
      <w:r>
        <w:t>BoardSize</w:t>
      </w:r>
      <w:proofErr w:type="spellEnd"/>
    </w:p>
    <w:p w:rsidR="00CD7839" w:rsidRDefault="00CD7839" w:rsidP="00CD7839">
      <w:r>
        <w:t xml:space="preserve">        Do</w:t>
      </w:r>
    </w:p>
    <w:p w:rsidR="00CD7839" w:rsidRDefault="00CD7839" w:rsidP="00CD7839">
      <w:r>
        <w:t xml:space="preserve">          Begin</w:t>
      </w:r>
    </w:p>
    <w:p w:rsidR="00CD7839" w:rsidRDefault="00CD7839" w:rsidP="00CD7839">
      <w:r>
        <w:t xml:space="preserve">            </w:t>
      </w:r>
      <w:proofErr w:type="gramStart"/>
      <w:r>
        <w:t>Write(</w:t>
      </w:r>
      <w:proofErr w:type="gramEnd"/>
      <w:r>
        <w:t>Row);</w:t>
      </w:r>
    </w:p>
    <w:p w:rsidR="00CD7839" w:rsidRDefault="00CD7839" w:rsidP="00CD7839">
      <w:r>
        <w:t xml:space="preserve">            </w:t>
      </w:r>
      <w:proofErr w:type="gramStart"/>
      <w:r>
        <w:t>Write(</w:t>
      </w:r>
      <w:proofErr w:type="gramEnd"/>
      <w:r>
        <w:t>' ');</w:t>
      </w:r>
    </w:p>
    <w:p w:rsidR="00CD7839" w:rsidRDefault="00CD7839" w:rsidP="00CD7839">
      <w:r>
        <w:t xml:space="preserve">            For </w:t>
      </w:r>
      <w:proofErr w:type="gramStart"/>
      <w:r>
        <w:t>Column :=</w:t>
      </w:r>
      <w:proofErr w:type="gramEnd"/>
      <w:r>
        <w:t xml:space="preserve"> 1 To </w:t>
      </w:r>
      <w:proofErr w:type="spellStart"/>
      <w:r>
        <w:t>BoardSize</w:t>
      </w:r>
      <w:proofErr w:type="spellEnd"/>
    </w:p>
    <w:p w:rsidR="00CD7839" w:rsidRDefault="00CD7839" w:rsidP="00CD7839">
      <w:r>
        <w:t xml:space="preserve">              Do</w:t>
      </w:r>
    </w:p>
    <w:p w:rsidR="00CD7839" w:rsidRDefault="00CD7839" w:rsidP="00CD7839">
      <w:r>
        <w:t xml:space="preserve">                Begin</w:t>
      </w:r>
    </w:p>
    <w:p w:rsidR="00CD7839" w:rsidRDefault="00CD7839" w:rsidP="00CD7839">
      <w:r>
        <w:t xml:space="preserve">                  </w:t>
      </w:r>
      <w:proofErr w:type="gramStart"/>
      <w:r>
        <w:t>Write(</w:t>
      </w:r>
      <w:proofErr w:type="gramEnd"/>
      <w:r>
        <w:t>'|');</w:t>
      </w:r>
    </w:p>
    <w:p w:rsidR="00CD7839" w:rsidRDefault="00CD7839" w:rsidP="00CD7839">
      <w:r>
        <w:t xml:space="preserve">                  </w:t>
      </w:r>
      <w:proofErr w:type="gramStart"/>
      <w:r>
        <w:t>Write(</w:t>
      </w:r>
      <w:proofErr w:type="gramEnd"/>
      <w:r>
        <w:t>Board[Row, Column]);</w:t>
      </w:r>
    </w:p>
    <w:p w:rsidR="00CD7839" w:rsidRDefault="00CD7839" w:rsidP="00CD7839">
      <w:r>
        <w:t xml:space="preserve">                End;</w:t>
      </w:r>
    </w:p>
    <w:p w:rsidR="00CD7839" w:rsidRDefault="00CD7839" w:rsidP="00CD7839">
      <w:r>
        <w:t xml:space="preserve">      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'|');</w:t>
      </w:r>
    </w:p>
    <w:p w:rsidR="00CD7839" w:rsidRDefault="00CD7839" w:rsidP="00CD7839">
      <w:r>
        <w:t xml:space="preserve">            </w:t>
      </w:r>
      <w:proofErr w:type="spellStart"/>
      <w:proofErr w:type="gramStart"/>
      <w:r>
        <w:t>PrintLine</w:t>
      </w:r>
      <w:proofErr w:type="spellEnd"/>
      <w:r>
        <w:t>(</w:t>
      </w:r>
      <w:proofErr w:type="spellStart"/>
      <w:proofErr w:type="gramEnd"/>
      <w:r>
        <w:t>BoardSize</w:t>
      </w:r>
      <w:proofErr w:type="spellEnd"/>
      <w:r>
        <w:t>);</w:t>
      </w:r>
    </w:p>
    <w:p w:rsidR="00CD7839" w:rsidRDefault="00CD7839" w:rsidP="00CD7839">
      <w:r>
        <w:t xml:space="preserve">            </w:t>
      </w:r>
      <w:proofErr w:type="spellStart"/>
      <w:r>
        <w:t>Writeln</w:t>
      </w:r>
      <w:proofErr w:type="spellEnd"/>
      <w:r>
        <w:t>;</w:t>
      </w:r>
    </w:p>
    <w:p w:rsidR="00CD7839" w:rsidRDefault="00CD7839" w:rsidP="00CD7839">
      <w:r>
        <w:t xml:space="preserve">          End;</w:t>
      </w:r>
    </w:p>
    <w:p w:rsidR="00CD7839" w:rsidRDefault="00CD7839" w:rsidP="00CD7839">
      <w:r>
        <w:t xml:space="preserve">    End;</w:t>
      </w:r>
    </w:p>
    <w:p w:rsidR="00CD7839" w:rsidRDefault="00CD7839" w:rsidP="00CD7839"/>
    <w:p w:rsidR="00CD7839" w:rsidRDefault="00CD7839" w:rsidP="00CD7839">
      <w:r>
        <w:t xml:space="preserve">  Procedure </w:t>
      </w:r>
      <w:proofErr w:type="spellStart"/>
      <w:r>
        <w:t>DisplayMenu</w:t>
      </w:r>
      <w:proofErr w:type="spellEnd"/>
      <w:r>
        <w:t>;</w:t>
      </w:r>
    </w:p>
    <w:p w:rsidR="00CD7839" w:rsidRDefault="00CD7839" w:rsidP="00CD7839">
      <w:r>
        <w:t xml:space="preserve">    Begin</w:t>
      </w:r>
    </w:p>
    <w:p w:rsidR="00CD7839" w:rsidRDefault="00CD7839" w:rsidP="00CD7839"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'(p)lay game');</w:t>
      </w:r>
    </w:p>
    <w:p w:rsidR="00CD7839" w:rsidRDefault="00CD7839" w:rsidP="00CD7839"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'(e)</w:t>
      </w:r>
      <w:proofErr w:type="spellStart"/>
      <w:r>
        <w:t>nter</w:t>
      </w:r>
      <w:proofErr w:type="spellEnd"/>
      <w:r>
        <w:t xml:space="preserve"> name');</w:t>
      </w:r>
    </w:p>
    <w:p w:rsidR="00CD7839" w:rsidRDefault="00CD7839" w:rsidP="00CD7839"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'(c)</w:t>
      </w:r>
      <w:proofErr w:type="spellStart"/>
      <w:r>
        <w:t>hange</w:t>
      </w:r>
      <w:proofErr w:type="spellEnd"/>
      <w:r>
        <w:t xml:space="preserve"> board size');</w:t>
      </w:r>
    </w:p>
    <w:p w:rsidR="00CD7839" w:rsidRDefault="00CD7839" w:rsidP="00CD7839"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'(q)</w:t>
      </w:r>
      <w:proofErr w:type="spellStart"/>
      <w:r>
        <w:t>uit</w:t>
      </w:r>
      <w:proofErr w:type="spellEnd"/>
      <w:r>
        <w:t>');</w:t>
      </w:r>
    </w:p>
    <w:p w:rsidR="00CD7839" w:rsidRDefault="00CD7839" w:rsidP="00CD7839">
      <w:r>
        <w:t xml:space="preserve">      </w:t>
      </w:r>
      <w:proofErr w:type="spellStart"/>
      <w:r>
        <w:t>Writeln</w:t>
      </w:r>
      <w:proofErr w:type="spellEnd"/>
      <w:r>
        <w:t>;</w:t>
      </w:r>
    </w:p>
    <w:p w:rsidR="00CD7839" w:rsidRDefault="00CD7839" w:rsidP="00CD7839">
      <w:r>
        <w:t xml:space="preserve">    End;</w:t>
      </w:r>
    </w:p>
    <w:p w:rsidR="00CD7839" w:rsidRDefault="00CD7839" w:rsidP="00CD7839"/>
    <w:p w:rsidR="00CD7839" w:rsidRDefault="00CD7839" w:rsidP="00CD7839">
      <w:r>
        <w:t xml:space="preserve">  Function </w:t>
      </w:r>
      <w:proofErr w:type="spellStart"/>
      <w:proofErr w:type="gramStart"/>
      <w:r>
        <w:t>GetMenuChoice</w:t>
      </w:r>
      <w:proofErr w:type="spellEnd"/>
      <w:r>
        <w:t>(</w:t>
      </w:r>
      <w:proofErr w:type="spellStart"/>
      <w:proofErr w:type="gramEnd"/>
      <w:r>
        <w:t>PlayerName</w:t>
      </w:r>
      <w:proofErr w:type="spellEnd"/>
      <w:r>
        <w:t xml:space="preserve"> : String) : Char;</w:t>
      </w:r>
    </w:p>
    <w:p w:rsidR="00CD7839" w:rsidRDefault="00CD7839" w:rsidP="00CD7839">
      <w:r>
        <w:t xml:space="preserve">    </w:t>
      </w:r>
      <w:proofErr w:type="spellStart"/>
      <w:r>
        <w:t>Var</w:t>
      </w:r>
      <w:proofErr w:type="spellEnd"/>
    </w:p>
    <w:p w:rsidR="00CD7839" w:rsidRDefault="00CD7839" w:rsidP="00CD7839">
      <w:r>
        <w:t xml:space="preserve">      </w:t>
      </w:r>
      <w:proofErr w:type="gramStart"/>
      <w:r>
        <w:t>Choice :</w:t>
      </w:r>
      <w:proofErr w:type="gramEnd"/>
      <w:r>
        <w:t xml:space="preserve"> Char;</w:t>
      </w:r>
    </w:p>
    <w:p w:rsidR="00CD7839" w:rsidRDefault="00CD7839" w:rsidP="00CD7839">
      <w:r>
        <w:t xml:space="preserve">    Begin</w:t>
      </w:r>
    </w:p>
    <w:p w:rsidR="00CD7839" w:rsidRDefault="00CD7839" w:rsidP="00CD7839">
      <w:r>
        <w:t xml:space="preserve">      </w:t>
      </w:r>
      <w:proofErr w:type="gramStart"/>
      <w:r>
        <w:t>Write(</w:t>
      </w:r>
      <w:proofErr w:type="spellStart"/>
      <w:proofErr w:type="gramEnd"/>
      <w:r>
        <w:t>PlayerName</w:t>
      </w:r>
      <w:proofErr w:type="spellEnd"/>
      <w:r>
        <w:t>, ' enter the letter of your chosen option: ');</w:t>
      </w:r>
    </w:p>
    <w:p w:rsidR="00CD7839" w:rsidRDefault="00CD7839" w:rsidP="00CD7839">
      <w:r>
        <w:t xml:space="preserve">      </w:t>
      </w:r>
      <w:proofErr w:type="spellStart"/>
      <w:proofErr w:type="gramStart"/>
      <w:r>
        <w:t>Readln</w:t>
      </w:r>
      <w:proofErr w:type="spellEnd"/>
      <w:r>
        <w:t>(</w:t>
      </w:r>
      <w:proofErr w:type="gramEnd"/>
      <w:r>
        <w:t>Choice);</w:t>
      </w:r>
    </w:p>
    <w:p w:rsidR="00CD7839" w:rsidRDefault="00CD7839" w:rsidP="00CD7839">
      <w:r>
        <w:t xml:space="preserve">      </w:t>
      </w:r>
      <w:proofErr w:type="spellStart"/>
      <w:proofErr w:type="gramStart"/>
      <w:r>
        <w:t>GetMenuChoice</w:t>
      </w:r>
      <w:proofErr w:type="spellEnd"/>
      <w:r>
        <w:t xml:space="preserve"> :=</w:t>
      </w:r>
      <w:proofErr w:type="gramEnd"/>
      <w:r>
        <w:t xml:space="preserve"> Choice;</w:t>
      </w:r>
    </w:p>
    <w:p w:rsidR="00CD7839" w:rsidRDefault="00CD7839" w:rsidP="00CD7839">
      <w:r>
        <w:t xml:space="preserve">    End;</w:t>
      </w:r>
    </w:p>
    <w:p w:rsidR="00CD7839" w:rsidRDefault="00CD7839" w:rsidP="00CD7839"/>
    <w:p w:rsidR="00CD7839" w:rsidRDefault="00CD7839" w:rsidP="00CD7839">
      <w:r>
        <w:lastRenderedPageBreak/>
        <w:t xml:space="preserve">  Procedure </w:t>
      </w:r>
      <w:proofErr w:type="spellStart"/>
      <w:proofErr w:type="gramStart"/>
      <w:r>
        <w:t>PlayGame</w:t>
      </w:r>
      <w:proofErr w:type="spellEnd"/>
      <w:r>
        <w:t>(</w:t>
      </w:r>
      <w:proofErr w:type="spellStart"/>
      <w:proofErr w:type="gramEnd"/>
      <w:r>
        <w:t>PlayerName</w:t>
      </w:r>
      <w:proofErr w:type="spellEnd"/>
      <w:r>
        <w:t xml:space="preserve"> : String; </w:t>
      </w:r>
      <w:proofErr w:type="spellStart"/>
      <w:r>
        <w:t>BoardSize</w:t>
      </w:r>
      <w:proofErr w:type="spellEnd"/>
      <w:r>
        <w:t xml:space="preserve"> : Integer);</w:t>
      </w:r>
    </w:p>
    <w:p w:rsidR="00CD7839" w:rsidRDefault="00CD7839" w:rsidP="00CD7839">
      <w:r>
        <w:t xml:space="preserve">    </w:t>
      </w:r>
      <w:proofErr w:type="spellStart"/>
      <w:r>
        <w:t>Var</w:t>
      </w:r>
      <w:proofErr w:type="spellEnd"/>
    </w:p>
    <w:p w:rsidR="00CD7839" w:rsidRDefault="00CD7839" w:rsidP="00CD7839">
      <w:r>
        <w:t xml:space="preserve">      </w:t>
      </w:r>
      <w:proofErr w:type="gramStart"/>
      <w:r>
        <w:t>Board :</w:t>
      </w:r>
      <w:proofErr w:type="gramEnd"/>
      <w:r>
        <w:t xml:space="preserve"> </w:t>
      </w:r>
      <w:proofErr w:type="spellStart"/>
      <w:r>
        <w:t>TBoard</w:t>
      </w:r>
      <w:proofErr w:type="spellEnd"/>
      <w:r>
        <w:t>;</w:t>
      </w:r>
    </w:p>
    <w:p w:rsidR="00CD7839" w:rsidRDefault="00CD7839" w:rsidP="00CD7839">
      <w:r>
        <w:t xml:space="preserve">      </w:t>
      </w:r>
      <w:proofErr w:type="spellStart"/>
      <w:proofErr w:type="gramStart"/>
      <w:r>
        <w:t>HumanPlayersTurn</w:t>
      </w:r>
      <w:proofErr w:type="spellEnd"/>
      <w:r>
        <w:t xml:space="preserve"> :</w:t>
      </w:r>
      <w:proofErr w:type="gramEnd"/>
      <w:r>
        <w:t xml:space="preserve"> Boolean;</w:t>
      </w:r>
    </w:p>
    <w:p w:rsidR="00CD7839" w:rsidRDefault="00CD7839" w:rsidP="00CD7839">
      <w:r>
        <w:t xml:space="preserve">      </w:t>
      </w:r>
      <w:proofErr w:type="gramStart"/>
      <w:r>
        <w:t>Move :</w:t>
      </w:r>
      <w:proofErr w:type="gramEnd"/>
      <w:r>
        <w:t xml:space="preserve"> Integer;</w:t>
      </w:r>
    </w:p>
    <w:p w:rsidR="00CD7839" w:rsidRDefault="00CD7839" w:rsidP="00CD7839">
      <w:r>
        <w:t xml:space="preserve">      </w:t>
      </w:r>
      <w:proofErr w:type="spellStart"/>
      <w:proofErr w:type="gramStart"/>
      <w:r>
        <w:t>HumanPlayerScore</w:t>
      </w:r>
      <w:proofErr w:type="spellEnd"/>
      <w:r>
        <w:t xml:space="preserve"> :</w:t>
      </w:r>
      <w:proofErr w:type="gramEnd"/>
      <w:r>
        <w:t xml:space="preserve"> Integer;</w:t>
      </w:r>
    </w:p>
    <w:p w:rsidR="00CD7839" w:rsidRDefault="00CD7839" w:rsidP="00CD7839">
      <w:r>
        <w:t xml:space="preserve">      </w:t>
      </w:r>
      <w:proofErr w:type="spellStart"/>
      <w:proofErr w:type="gramStart"/>
      <w:r>
        <w:t>ComputerPlayerScore</w:t>
      </w:r>
      <w:proofErr w:type="spellEnd"/>
      <w:r>
        <w:t xml:space="preserve"> :</w:t>
      </w:r>
      <w:proofErr w:type="gramEnd"/>
      <w:r>
        <w:t xml:space="preserve"> Integer;</w:t>
      </w:r>
    </w:p>
    <w:p w:rsidR="00CD7839" w:rsidRDefault="00CD7839" w:rsidP="00CD7839">
      <w:r>
        <w:t xml:space="preserve">      </w:t>
      </w:r>
      <w:proofErr w:type="spellStart"/>
      <w:proofErr w:type="gramStart"/>
      <w:r>
        <w:t>MoveIsValid</w:t>
      </w:r>
      <w:proofErr w:type="spellEnd"/>
      <w:r>
        <w:t xml:space="preserve"> :</w:t>
      </w:r>
      <w:proofErr w:type="gramEnd"/>
      <w:r>
        <w:t xml:space="preserve"> Boolean;</w:t>
      </w:r>
    </w:p>
    <w:p w:rsidR="00CD7839" w:rsidRDefault="00CD7839" w:rsidP="00CD7839">
      <w:r>
        <w:t xml:space="preserve">    Begin</w:t>
      </w:r>
    </w:p>
    <w:p w:rsidR="00CD7839" w:rsidRDefault="00CD7839" w:rsidP="00CD7839">
      <w:r>
        <w:t xml:space="preserve">      </w:t>
      </w:r>
      <w:proofErr w:type="spellStart"/>
      <w:proofErr w:type="gramStart"/>
      <w:r>
        <w:t>SetUpGameBoard</w:t>
      </w:r>
      <w:proofErr w:type="spellEnd"/>
      <w:r>
        <w:t>(</w:t>
      </w:r>
      <w:proofErr w:type="gramEnd"/>
      <w:r>
        <w:t xml:space="preserve">Board, </w:t>
      </w:r>
      <w:proofErr w:type="spellStart"/>
      <w:r>
        <w:t>BoardSize</w:t>
      </w:r>
      <w:proofErr w:type="spellEnd"/>
      <w:r>
        <w:t>);</w:t>
      </w:r>
    </w:p>
    <w:p w:rsidR="00CD7839" w:rsidRDefault="00CD7839" w:rsidP="00CD7839">
      <w:r>
        <w:t xml:space="preserve">      </w:t>
      </w:r>
      <w:proofErr w:type="spellStart"/>
      <w:proofErr w:type="gramStart"/>
      <w:r>
        <w:t>HumanPlayersTurn</w:t>
      </w:r>
      <w:proofErr w:type="spellEnd"/>
      <w:r>
        <w:t xml:space="preserve"> :=</w:t>
      </w:r>
      <w:proofErr w:type="gramEnd"/>
      <w:r>
        <w:t xml:space="preserve"> False;</w:t>
      </w:r>
    </w:p>
    <w:p w:rsidR="00CD7839" w:rsidRDefault="00CD7839" w:rsidP="00CD7839">
      <w:r>
        <w:t xml:space="preserve">      Repeat</w:t>
      </w:r>
    </w:p>
    <w:p w:rsidR="00CD7839" w:rsidRDefault="00CD7839" w:rsidP="00CD7839">
      <w:r>
        <w:t xml:space="preserve">        </w:t>
      </w:r>
      <w:proofErr w:type="spellStart"/>
      <w:proofErr w:type="gramStart"/>
      <w:r>
        <w:t>HumanPlayersTurn</w:t>
      </w:r>
      <w:proofErr w:type="spellEnd"/>
      <w:r>
        <w:t xml:space="preserve"> :=</w:t>
      </w:r>
      <w:proofErr w:type="gramEnd"/>
      <w:r>
        <w:t xml:space="preserve"> Not </w:t>
      </w:r>
      <w:proofErr w:type="spellStart"/>
      <w:r>
        <w:t>HumanPlayersTurn</w:t>
      </w:r>
      <w:proofErr w:type="spellEnd"/>
      <w:r>
        <w:t>;</w:t>
      </w:r>
    </w:p>
    <w:p w:rsidR="00CD7839" w:rsidRDefault="00CD7839" w:rsidP="00CD7839">
      <w:r>
        <w:t xml:space="preserve">        </w:t>
      </w:r>
      <w:proofErr w:type="spellStart"/>
      <w:proofErr w:type="gramStart"/>
      <w:r>
        <w:t>DisplayGameBoard</w:t>
      </w:r>
      <w:proofErr w:type="spellEnd"/>
      <w:r>
        <w:t>(</w:t>
      </w:r>
      <w:proofErr w:type="gramEnd"/>
      <w:r>
        <w:t xml:space="preserve">Board, </w:t>
      </w:r>
      <w:proofErr w:type="spellStart"/>
      <w:r>
        <w:t>BoardSize</w:t>
      </w:r>
      <w:proofErr w:type="spellEnd"/>
      <w:r>
        <w:t>);</w:t>
      </w:r>
    </w:p>
    <w:p w:rsidR="00CD7839" w:rsidRDefault="00CD7839" w:rsidP="00CD7839">
      <w:r>
        <w:t xml:space="preserve">        </w:t>
      </w:r>
      <w:proofErr w:type="spellStart"/>
      <w:proofErr w:type="gramStart"/>
      <w:r>
        <w:t>MoveIsValid</w:t>
      </w:r>
      <w:proofErr w:type="spellEnd"/>
      <w:r>
        <w:t xml:space="preserve"> :=</w:t>
      </w:r>
      <w:proofErr w:type="gramEnd"/>
      <w:r>
        <w:t xml:space="preserve"> False;</w:t>
      </w:r>
    </w:p>
    <w:p w:rsidR="00CD7839" w:rsidRDefault="00CD7839" w:rsidP="00CD7839">
      <w:r>
        <w:t xml:space="preserve">        Repeat</w:t>
      </w:r>
    </w:p>
    <w:p w:rsidR="00CD7839" w:rsidRDefault="00CD7839" w:rsidP="00CD7839">
      <w:r>
        <w:t xml:space="preserve">          If </w:t>
      </w:r>
      <w:proofErr w:type="spellStart"/>
      <w:r>
        <w:t>HumanPlayersTurn</w:t>
      </w:r>
      <w:proofErr w:type="spellEnd"/>
      <w:r>
        <w:t xml:space="preserve"> </w:t>
      </w:r>
    </w:p>
    <w:p w:rsidR="00CD7839" w:rsidRDefault="00CD7839" w:rsidP="00CD7839">
      <w:r>
        <w:t xml:space="preserve">            Then </w:t>
      </w:r>
      <w:proofErr w:type="gramStart"/>
      <w:r>
        <w:t>Move :=</w:t>
      </w:r>
      <w:proofErr w:type="gramEnd"/>
      <w:r>
        <w:t xml:space="preserve"> </w:t>
      </w:r>
      <w:proofErr w:type="spellStart"/>
      <w:r>
        <w:t>GetHumanPlayerMove</w:t>
      </w:r>
      <w:proofErr w:type="spellEnd"/>
      <w:r>
        <w:t>(</w:t>
      </w:r>
      <w:proofErr w:type="spellStart"/>
      <w:r>
        <w:t>PlayerName</w:t>
      </w:r>
      <w:proofErr w:type="spellEnd"/>
      <w:r>
        <w:t>)</w:t>
      </w:r>
    </w:p>
    <w:p w:rsidR="00CD7839" w:rsidRDefault="00CD7839" w:rsidP="00CD7839">
      <w:r>
        <w:t xml:space="preserve">            Else </w:t>
      </w:r>
      <w:proofErr w:type="gramStart"/>
      <w:r>
        <w:t>Move :=</w:t>
      </w:r>
      <w:proofErr w:type="gramEnd"/>
      <w:r>
        <w:t xml:space="preserve"> </w:t>
      </w:r>
      <w:proofErr w:type="spellStart"/>
      <w:r>
        <w:t>GetComputerPlayerMove</w:t>
      </w:r>
      <w:proofErr w:type="spellEnd"/>
      <w:r>
        <w:t>(</w:t>
      </w:r>
      <w:proofErr w:type="spellStart"/>
      <w:r>
        <w:t>BoardSize</w:t>
      </w:r>
      <w:proofErr w:type="spellEnd"/>
      <w:r>
        <w:t>);</w:t>
      </w:r>
    </w:p>
    <w:p w:rsidR="00CD7839" w:rsidRDefault="00CD7839" w:rsidP="00CD7839">
      <w:r>
        <w:t xml:space="preserve">          </w:t>
      </w:r>
      <w:proofErr w:type="spellStart"/>
      <w:proofErr w:type="gramStart"/>
      <w:r>
        <w:t>MoveIsValid</w:t>
      </w:r>
      <w:proofErr w:type="spellEnd"/>
      <w:r>
        <w:t xml:space="preserve"> :=</w:t>
      </w:r>
      <w:proofErr w:type="gramEnd"/>
      <w:r>
        <w:t xml:space="preserve"> </w:t>
      </w:r>
      <w:proofErr w:type="spellStart"/>
      <w:r>
        <w:t>CheckIfMoveIsValid</w:t>
      </w:r>
      <w:proofErr w:type="spellEnd"/>
      <w:r>
        <w:t>(Board, Move);</w:t>
      </w:r>
    </w:p>
    <w:p w:rsidR="00CD7839" w:rsidRDefault="00CD7839" w:rsidP="00CD7839">
      <w:r>
        <w:t xml:space="preserve">        Until </w:t>
      </w:r>
      <w:proofErr w:type="spellStart"/>
      <w:r>
        <w:t>MoveIsValid</w:t>
      </w:r>
      <w:proofErr w:type="spellEnd"/>
      <w:r>
        <w:t>;</w:t>
      </w:r>
    </w:p>
    <w:p w:rsidR="00CD7839" w:rsidRDefault="00CD7839" w:rsidP="00CD7839">
      <w:r>
        <w:t xml:space="preserve">        If Not </w:t>
      </w:r>
      <w:proofErr w:type="spellStart"/>
      <w:r>
        <w:t>HumanPlayersTurn</w:t>
      </w:r>
      <w:proofErr w:type="spellEnd"/>
      <w:r>
        <w:t xml:space="preserve"> </w:t>
      </w:r>
    </w:p>
    <w:p w:rsidR="00CD7839" w:rsidRDefault="00CD7839" w:rsidP="00CD7839">
      <w:r>
        <w:t xml:space="preserve">          Then</w:t>
      </w:r>
    </w:p>
    <w:p w:rsidR="00CD7839" w:rsidRDefault="00CD7839" w:rsidP="00CD7839">
      <w:r>
        <w:t xml:space="preserve">            Begin</w:t>
      </w:r>
    </w:p>
    <w:p w:rsidR="00CD7839" w:rsidRDefault="00CD7839" w:rsidP="00CD7839">
      <w:r>
        <w:t xml:space="preserve">        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'Press the Enter key and the computer will make its move');</w:t>
      </w:r>
    </w:p>
    <w:p w:rsidR="00CD7839" w:rsidRDefault="00CD7839" w:rsidP="00CD7839">
      <w:r>
        <w:t xml:space="preserve">              </w:t>
      </w:r>
      <w:proofErr w:type="spellStart"/>
      <w:r>
        <w:t>Readln</w:t>
      </w:r>
      <w:proofErr w:type="spellEnd"/>
      <w:r>
        <w:t>;</w:t>
      </w:r>
    </w:p>
    <w:p w:rsidR="00CD7839" w:rsidRDefault="00CD7839" w:rsidP="00CD7839">
      <w:r>
        <w:t xml:space="preserve">            End;</w:t>
      </w:r>
    </w:p>
    <w:p w:rsidR="00CD7839" w:rsidRDefault="00CD7839" w:rsidP="00CD7839">
      <w:r>
        <w:t xml:space="preserve">        </w:t>
      </w:r>
      <w:proofErr w:type="spellStart"/>
      <w:proofErr w:type="gramStart"/>
      <w:r>
        <w:t>MakeMove</w:t>
      </w:r>
      <w:proofErr w:type="spellEnd"/>
      <w:r>
        <w:t>(</w:t>
      </w:r>
      <w:proofErr w:type="gramEnd"/>
      <w:r>
        <w:t xml:space="preserve">Board, </w:t>
      </w:r>
      <w:proofErr w:type="spellStart"/>
      <w:r>
        <w:t>BoardSize</w:t>
      </w:r>
      <w:proofErr w:type="spellEnd"/>
      <w:r>
        <w:t xml:space="preserve">, Move, </w:t>
      </w:r>
      <w:proofErr w:type="spellStart"/>
      <w:r>
        <w:t>HumanPlayersTurn</w:t>
      </w:r>
      <w:proofErr w:type="spellEnd"/>
      <w:r>
        <w:t>);</w:t>
      </w:r>
    </w:p>
    <w:p w:rsidR="00CD7839" w:rsidRDefault="00CD7839" w:rsidP="00CD7839">
      <w:r>
        <w:t xml:space="preserve">      Until </w:t>
      </w:r>
      <w:proofErr w:type="spellStart"/>
      <w:proofErr w:type="gramStart"/>
      <w:r>
        <w:t>GameOver</w:t>
      </w:r>
      <w:proofErr w:type="spellEnd"/>
      <w:r>
        <w:t>(</w:t>
      </w:r>
      <w:proofErr w:type="gramEnd"/>
      <w:r>
        <w:t xml:space="preserve">Board, </w:t>
      </w:r>
      <w:proofErr w:type="spellStart"/>
      <w:r>
        <w:t>BoardSize</w:t>
      </w:r>
      <w:proofErr w:type="spellEnd"/>
      <w:r>
        <w:t>);</w:t>
      </w:r>
    </w:p>
    <w:p w:rsidR="00CD7839" w:rsidRDefault="00CD7839" w:rsidP="00CD7839">
      <w:r>
        <w:t xml:space="preserve">      </w:t>
      </w:r>
      <w:proofErr w:type="spellStart"/>
      <w:proofErr w:type="gramStart"/>
      <w:r>
        <w:t>DisplayGameBoard</w:t>
      </w:r>
      <w:proofErr w:type="spellEnd"/>
      <w:r>
        <w:t>(</w:t>
      </w:r>
      <w:proofErr w:type="gramEnd"/>
      <w:r>
        <w:t xml:space="preserve">Board, </w:t>
      </w:r>
      <w:proofErr w:type="spellStart"/>
      <w:r>
        <w:t>BoardSize</w:t>
      </w:r>
      <w:proofErr w:type="spellEnd"/>
      <w:r>
        <w:t>);</w:t>
      </w:r>
    </w:p>
    <w:p w:rsidR="00CD7839" w:rsidRDefault="00CD7839" w:rsidP="00CD7839">
      <w:r>
        <w:t xml:space="preserve">      </w:t>
      </w:r>
      <w:proofErr w:type="spellStart"/>
      <w:proofErr w:type="gramStart"/>
      <w:r>
        <w:t>HumanPlayerScore</w:t>
      </w:r>
      <w:proofErr w:type="spellEnd"/>
      <w:r>
        <w:t xml:space="preserve"> :=</w:t>
      </w:r>
      <w:proofErr w:type="gramEnd"/>
      <w:r>
        <w:t xml:space="preserve"> </w:t>
      </w:r>
      <w:proofErr w:type="spellStart"/>
      <w:r>
        <w:t>GetPlayerScore</w:t>
      </w:r>
      <w:proofErr w:type="spellEnd"/>
      <w:r>
        <w:t xml:space="preserve">(Board, </w:t>
      </w:r>
      <w:proofErr w:type="spellStart"/>
      <w:r>
        <w:t>BoardSize</w:t>
      </w:r>
      <w:proofErr w:type="spellEnd"/>
      <w:r>
        <w:t>, 'H');</w:t>
      </w:r>
    </w:p>
    <w:p w:rsidR="00CD7839" w:rsidRDefault="00CD7839" w:rsidP="00CD7839">
      <w:r>
        <w:t xml:space="preserve">      </w:t>
      </w:r>
      <w:proofErr w:type="spellStart"/>
      <w:proofErr w:type="gramStart"/>
      <w:r>
        <w:t>ComputerPlayerScore</w:t>
      </w:r>
      <w:proofErr w:type="spellEnd"/>
      <w:r>
        <w:t xml:space="preserve"> :=</w:t>
      </w:r>
      <w:proofErr w:type="gramEnd"/>
      <w:r>
        <w:t xml:space="preserve"> </w:t>
      </w:r>
      <w:proofErr w:type="spellStart"/>
      <w:r>
        <w:t>GetPlayerScore</w:t>
      </w:r>
      <w:proofErr w:type="spellEnd"/>
      <w:r>
        <w:t xml:space="preserve">(Board, </w:t>
      </w:r>
      <w:proofErr w:type="spellStart"/>
      <w:r>
        <w:t>BoardSize</w:t>
      </w:r>
      <w:proofErr w:type="spellEnd"/>
      <w:r>
        <w:t>, 'C');</w:t>
      </w:r>
    </w:p>
    <w:p w:rsidR="00CD7839" w:rsidRDefault="00CD7839" w:rsidP="00CD7839">
      <w:r>
        <w:t xml:space="preserve">      If </w:t>
      </w:r>
      <w:proofErr w:type="spellStart"/>
      <w:r>
        <w:t>HumanPlayerScore</w:t>
      </w:r>
      <w:proofErr w:type="spellEnd"/>
      <w:r>
        <w:t xml:space="preserve"> &gt; </w:t>
      </w:r>
      <w:proofErr w:type="spellStart"/>
      <w:r>
        <w:t>ComputerPlayerScore</w:t>
      </w:r>
      <w:proofErr w:type="spellEnd"/>
      <w:r>
        <w:t xml:space="preserve"> </w:t>
      </w:r>
    </w:p>
    <w:p w:rsidR="00CD7839" w:rsidRDefault="00CD7839" w:rsidP="00CD7839">
      <w:r>
        <w:t xml:space="preserve">        Then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'Well done, ', </w:t>
      </w:r>
      <w:proofErr w:type="spellStart"/>
      <w:r>
        <w:t>PlayerName</w:t>
      </w:r>
      <w:proofErr w:type="spellEnd"/>
      <w:r>
        <w:t>, ', you have won the game!')</w:t>
      </w:r>
    </w:p>
    <w:p w:rsidR="00CD7839" w:rsidRDefault="00CD7839" w:rsidP="00CD7839">
      <w:r>
        <w:t xml:space="preserve">        Else</w:t>
      </w:r>
    </w:p>
    <w:p w:rsidR="00CD7839" w:rsidRDefault="00CD7839" w:rsidP="00CD7839">
      <w:r>
        <w:t xml:space="preserve">          If </w:t>
      </w:r>
      <w:proofErr w:type="spellStart"/>
      <w:r>
        <w:t>HumanPlayerScore</w:t>
      </w:r>
      <w:proofErr w:type="spellEnd"/>
      <w:r>
        <w:t xml:space="preserve"> = </w:t>
      </w:r>
      <w:proofErr w:type="spellStart"/>
      <w:r>
        <w:t>ComputerPlayerScore</w:t>
      </w:r>
      <w:proofErr w:type="spellEnd"/>
    </w:p>
    <w:p w:rsidR="00CD7839" w:rsidRDefault="00CD7839" w:rsidP="00CD7839">
      <w:r>
        <w:t xml:space="preserve">            Then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'That was a draw!')</w:t>
      </w:r>
    </w:p>
    <w:p w:rsidR="00CD7839" w:rsidRDefault="00CD7839" w:rsidP="00CD7839">
      <w:r>
        <w:t xml:space="preserve">            Else</w:t>
      </w:r>
    </w:p>
    <w:p w:rsidR="00CD7839" w:rsidRDefault="00CD7839" w:rsidP="00CD7839">
      <w:r>
        <w:t xml:space="preserve">              Begin</w:t>
      </w:r>
    </w:p>
    <w:p w:rsidR="00CD7839" w:rsidRDefault="00CD7839" w:rsidP="00CD7839">
      <w:r>
        <w:t xml:space="preserve">          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'The computer has won the game!');</w:t>
      </w:r>
    </w:p>
    <w:p w:rsidR="00CD7839" w:rsidRDefault="00CD7839" w:rsidP="00CD7839">
      <w:r>
        <w:t xml:space="preserve">              End;</w:t>
      </w:r>
    </w:p>
    <w:p w:rsidR="00CD7839" w:rsidRDefault="00CD7839" w:rsidP="00CD7839">
      <w:r>
        <w:t xml:space="preserve">      </w:t>
      </w:r>
      <w:proofErr w:type="spellStart"/>
      <w:r>
        <w:t>Writeln</w:t>
      </w:r>
      <w:proofErr w:type="spellEnd"/>
      <w:r>
        <w:t>;</w:t>
      </w:r>
    </w:p>
    <w:p w:rsidR="00CD7839" w:rsidRDefault="00CD7839" w:rsidP="00CD7839">
      <w:r>
        <w:t xml:space="preserve">    End;</w:t>
      </w:r>
    </w:p>
    <w:p w:rsidR="00CD7839" w:rsidRDefault="00CD7839" w:rsidP="00CD7839"/>
    <w:p w:rsidR="00FC66AF" w:rsidRDefault="00FC66AF" w:rsidP="00CD7839"/>
    <w:p w:rsidR="00FC66AF" w:rsidRDefault="00FC66AF" w:rsidP="00CD7839"/>
    <w:p w:rsidR="00FC66AF" w:rsidRDefault="00FC66AF" w:rsidP="00CD7839"/>
    <w:p w:rsidR="00FC66AF" w:rsidRDefault="00FC66AF" w:rsidP="00CD7839"/>
    <w:p w:rsidR="00FC66AF" w:rsidRDefault="00FC66AF" w:rsidP="00CD7839"/>
    <w:p w:rsidR="00FC66AF" w:rsidRDefault="00FC66AF" w:rsidP="00CD7839">
      <w:bookmarkStart w:id="0" w:name="_GoBack"/>
      <w:bookmarkEnd w:id="0"/>
    </w:p>
    <w:p w:rsidR="00CD7839" w:rsidRDefault="00CD7839" w:rsidP="00CD7839">
      <w:r>
        <w:lastRenderedPageBreak/>
        <w:t xml:space="preserve">  Begin</w:t>
      </w:r>
    </w:p>
    <w:p w:rsidR="00CD7839" w:rsidRDefault="00CD7839" w:rsidP="00CD7839">
      <w:r>
        <w:t xml:space="preserve">    Randomize;</w:t>
      </w:r>
    </w:p>
    <w:p w:rsidR="00CD7839" w:rsidRDefault="00CD7839" w:rsidP="00CD7839">
      <w:r>
        <w:t xml:space="preserve">    </w:t>
      </w:r>
      <w:proofErr w:type="spellStart"/>
      <w:proofErr w:type="gramStart"/>
      <w:r>
        <w:t>BoardSize</w:t>
      </w:r>
      <w:proofErr w:type="spellEnd"/>
      <w:r>
        <w:t xml:space="preserve"> :=</w:t>
      </w:r>
      <w:proofErr w:type="gramEnd"/>
      <w:r>
        <w:t xml:space="preserve"> 6;</w:t>
      </w:r>
    </w:p>
    <w:p w:rsidR="00CD7839" w:rsidRDefault="00CD7839" w:rsidP="00CD7839">
      <w:r>
        <w:t xml:space="preserve">    </w:t>
      </w:r>
      <w:proofErr w:type="spellStart"/>
      <w:proofErr w:type="gramStart"/>
      <w:r>
        <w:t>PlayerName</w:t>
      </w:r>
      <w:proofErr w:type="spellEnd"/>
      <w:r>
        <w:t xml:space="preserve"> :=</w:t>
      </w:r>
      <w:proofErr w:type="gramEnd"/>
      <w:r>
        <w:t xml:space="preserve"> '';</w:t>
      </w:r>
    </w:p>
    <w:p w:rsidR="00CD7839" w:rsidRDefault="00CD7839" w:rsidP="00CD7839">
      <w:r>
        <w:t xml:space="preserve">    Repeat</w:t>
      </w:r>
    </w:p>
    <w:p w:rsidR="00CD7839" w:rsidRDefault="00CD7839" w:rsidP="00CD7839">
      <w:r>
        <w:t xml:space="preserve">      </w:t>
      </w:r>
      <w:proofErr w:type="spellStart"/>
      <w:r>
        <w:t>DisplayMenu</w:t>
      </w:r>
      <w:proofErr w:type="spellEnd"/>
      <w:r>
        <w:t>;</w:t>
      </w:r>
    </w:p>
    <w:p w:rsidR="00CD7839" w:rsidRDefault="00CD7839" w:rsidP="00CD7839">
      <w:r>
        <w:t xml:space="preserve">      </w:t>
      </w:r>
      <w:proofErr w:type="gramStart"/>
      <w:r>
        <w:t>Choice :=</w:t>
      </w:r>
      <w:proofErr w:type="gramEnd"/>
      <w:r>
        <w:t xml:space="preserve"> </w:t>
      </w:r>
      <w:proofErr w:type="spellStart"/>
      <w:r>
        <w:t>GetMenuChoice</w:t>
      </w:r>
      <w:proofErr w:type="spellEnd"/>
      <w:r>
        <w:t>(</w:t>
      </w:r>
      <w:proofErr w:type="spellStart"/>
      <w:r>
        <w:t>PlayerName</w:t>
      </w:r>
      <w:proofErr w:type="spellEnd"/>
      <w:r>
        <w:t>);</w:t>
      </w:r>
    </w:p>
    <w:p w:rsidR="00CD7839" w:rsidRDefault="00CD7839" w:rsidP="00CD7839">
      <w:r>
        <w:t xml:space="preserve">      Case Choice Of</w:t>
      </w:r>
    </w:p>
    <w:p w:rsidR="00CD7839" w:rsidRDefault="00CD7839" w:rsidP="00CD7839">
      <w:r>
        <w:t xml:space="preserve">        '</w:t>
      </w:r>
      <w:proofErr w:type="gramStart"/>
      <w:r>
        <w:t>p</w:t>
      </w:r>
      <w:proofErr w:type="gramEnd"/>
      <w:r>
        <w:t xml:space="preserve">' : </w:t>
      </w:r>
      <w:proofErr w:type="spellStart"/>
      <w:r>
        <w:t>PlayGame</w:t>
      </w:r>
      <w:proofErr w:type="spellEnd"/>
      <w:r>
        <w:t>(</w:t>
      </w:r>
      <w:proofErr w:type="spellStart"/>
      <w:r>
        <w:t>PlayerName</w:t>
      </w:r>
      <w:proofErr w:type="spellEnd"/>
      <w:r>
        <w:t xml:space="preserve">, </w:t>
      </w:r>
      <w:proofErr w:type="spellStart"/>
      <w:r>
        <w:t>BoardSize</w:t>
      </w:r>
      <w:proofErr w:type="spellEnd"/>
      <w:r>
        <w:t>);</w:t>
      </w:r>
    </w:p>
    <w:p w:rsidR="00CD7839" w:rsidRDefault="00CD7839" w:rsidP="00CD7839">
      <w:r>
        <w:t xml:space="preserve">        '</w:t>
      </w:r>
      <w:proofErr w:type="gramStart"/>
      <w:r>
        <w:t>e</w:t>
      </w:r>
      <w:proofErr w:type="gramEnd"/>
      <w:r>
        <w:t xml:space="preserve">' : </w:t>
      </w:r>
      <w:proofErr w:type="spellStart"/>
      <w:r>
        <w:t>PlayerName</w:t>
      </w:r>
      <w:proofErr w:type="spellEnd"/>
      <w:r>
        <w:t xml:space="preserve"> := </w:t>
      </w:r>
      <w:proofErr w:type="spellStart"/>
      <w:r>
        <w:t>GetPlayersName</w:t>
      </w:r>
      <w:proofErr w:type="spellEnd"/>
      <w:r>
        <w:t>;</w:t>
      </w:r>
    </w:p>
    <w:p w:rsidR="00CD7839" w:rsidRDefault="00CD7839" w:rsidP="00CD7839">
      <w:r>
        <w:t xml:space="preserve">        '</w:t>
      </w:r>
      <w:proofErr w:type="gramStart"/>
      <w:r>
        <w:t>c</w:t>
      </w:r>
      <w:proofErr w:type="gramEnd"/>
      <w:r>
        <w:t xml:space="preserve">' : </w:t>
      </w:r>
      <w:proofErr w:type="spellStart"/>
      <w:r>
        <w:t>BoardSize</w:t>
      </w:r>
      <w:proofErr w:type="spellEnd"/>
      <w:r>
        <w:t xml:space="preserve"> := </w:t>
      </w:r>
      <w:proofErr w:type="spellStart"/>
      <w:r>
        <w:t>ChangeBoardSize</w:t>
      </w:r>
      <w:proofErr w:type="spellEnd"/>
      <w:r>
        <w:t>;</w:t>
      </w:r>
    </w:p>
    <w:p w:rsidR="00CD7839" w:rsidRDefault="00CD7839" w:rsidP="00CD7839">
      <w:r>
        <w:t xml:space="preserve">      End;</w:t>
      </w:r>
    </w:p>
    <w:p w:rsidR="00CD7839" w:rsidRDefault="00CD7839" w:rsidP="00CD7839">
      <w:r>
        <w:t xml:space="preserve">    Until Choice = 'q';</w:t>
      </w:r>
    </w:p>
    <w:p w:rsidR="006E7763" w:rsidRDefault="00CD7839" w:rsidP="00CD7839">
      <w:r>
        <w:t xml:space="preserve">  End.</w:t>
      </w:r>
    </w:p>
    <w:sectPr w:rsidR="006E7763" w:rsidSect="006E776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39"/>
    <w:rsid w:val="001870F8"/>
    <w:rsid w:val="001A22B9"/>
    <w:rsid w:val="00212E7D"/>
    <w:rsid w:val="00264756"/>
    <w:rsid w:val="00384684"/>
    <w:rsid w:val="00456B5D"/>
    <w:rsid w:val="004B3E0E"/>
    <w:rsid w:val="005C359C"/>
    <w:rsid w:val="005D049B"/>
    <w:rsid w:val="00683796"/>
    <w:rsid w:val="006E7763"/>
    <w:rsid w:val="00704A2B"/>
    <w:rsid w:val="007173A2"/>
    <w:rsid w:val="00797953"/>
    <w:rsid w:val="00AD3C44"/>
    <w:rsid w:val="00B136C3"/>
    <w:rsid w:val="00B322EC"/>
    <w:rsid w:val="00B92C46"/>
    <w:rsid w:val="00C06A14"/>
    <w:rsid w:val="00CD7839"/>
    <w:rsid w:val="00CF545A"/>
    <w:rsid w:val="00D64C87"/>
    <w:rsid w:val="00F0379F"/>
    <w:rsid w:val="00F14667"/>
    <w:rsid w:val="00F71F0B"/>
    <w:rsid w:val="00FC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C4F94-12F6-4C89-A3F2-3DFA8551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76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A9D904C1</Template>
  <TotalTime>2</TotalTime>
  <Pages>8</Pages>
  <Words>1037</Words>
  <Characters>8703</Characters>
  <Application>Microsoft Office Word</Application>
  <DocSecurity>0</DocSecurity>
  <Lines>72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Exeter College</Company>
  <LinksUpToDate>false</LinksUpToDate>
  <CharactersWithSpaces>9721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Crockett-Matthews</dc:creator>
  <cp:keywords/>
  <dc:description/>
  <cp:lastModifiedBy>Vicky Crockett-Matthews</cp:lastModifiedBy>
  <cp:revision>2</cp:revision>
  <dcterms:created xsi:type="dcterms:W3CDTF">2016-03-03T10:39:00Z</dcterms:created>
  <dcterms:modified xsi:type="dcterms:W3CDTF">2016-03-07T15:27:00Z</dcterms:modified>
</cp:coreProperties>
</file>